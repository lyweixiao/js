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F2403" w:rsidRDefault="00925F2F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021EB3" wp14:editId="5760AD77">
                <wp:simplePos x="0" y="0"/>
                <wp:positionH relativeFrom="margin">
                  <wp:posOffset>2809240</wp:posOffset>
                </wp:positionH>
                <wp:positionV relativeFrom="paragraph">
                  <wp:posOffset>2311400</wp:posOffset>
                </wp:positionV>
                <wp:extent cx="1704975" cy="396240"/>
                <wp:effectExtent l="0" t="0" r="0" b="0"/>
                <wp:wrapNone/>
                <wp:docPr id="59" name="文本框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2403" w:rsidRPr="001E2DB1" w:rsidRDefault="00925F2F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561"/>
                              <w:rPr>
                                <w:color w:val="21BAA6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1BAA6"/>
                                <w:kern w:val="24"/>
                                <w:sz w:val="36"/>
                                <w:szCs w:val="28"/>
                              </w:rPr>
                              <w:t>证书与论文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3" o:spid="_x0000_s1026" type="#_x0000_t202" style="position:absolute;left:0;text-align:left;margin-left:221.2pt;margin-top:182pt;width:134.25pt;height:31.2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" filled="f" stroked="f">
                <v:textbox style="mso-fit-shape-to-text:t">
                  <w:txbxContent>
                    <w:p w:rsidR="006F2403" w:rsidRPr="001E2DB1" w:rsidRDefault="00925F2F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ind w:firstLine="561"/>
                        <w:rPr>
                          <w:color w:val="21BAA6"/>
                          <w:sz w:val="32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1BAA6"/>
                          <w:kern w:val="24"/>
                          <w:sz w:val="36"/>
                          <w:szCs w:val="28"/>
                        </w:rPr>
                        <w:t>证书与论文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2DB1" w:rsidRPr="00FD036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AC66E59" wp14:editId="09844160">
                <wp:simplePos x="0" y="0"/>
                <wp:positionH relativeFrom="column">
                  <wp:posOffset>4817110</wp:posOffset>
                </wp:positionH>
                <wp:positionV relativeFrom="paragraph">
                  <wp:posOffset>2600325</wp:posOffset>
                </wp:positionV>
                <wp:extent cx="4392295" cy="0"/>
                <wp:effectExtent l="0" t="0" r="27305" b="19050"/>
                <wp:wrapNone/>
                <wp:docPr id="34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92295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262626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3pt,204.75pt" to="725.15pt,2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" strokecolor="#262626" strokeweight="1.5pt">
                <v:stroke joinstyle="miter"/>
              </v:line>
            </w:pict>
          </mc:Fallback>
        </mc:AlternateContent>
      </w:r>
      <w:r w:rsidR="001E2DB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CB72A15" wp14:editId="79D655C5">
                <wp:simplePos x="0" y="0"/>
                <wp:positionH relativeFrom="column">
                  <wp:posOffset>2854960</wp:posOffset>
                </wp:positionH>
                <wp:positionV relativeFrom="paragraph">
                  <wp:posOffset>2491105</wp:posOffset>
                </wp:positionV>
                <wp:extent cx="191770" cy="173355"/>
                <wp:effectExtent l="0" t="0" r="0" b="0"/>
                <wp:wrapNone/>
                <wp:docPr id="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1770" cy="173355"/>
                        </a:xfrm>
                        <a:custGeom>
                          <a:avLst/>
                          <a:gdLst>
                            <a:gd name="T0" fmla="*/ 0 w 63"/>
                            <a:gd name="T1" fmla="*/ 2147483646 h 57"/>
                            <a:gd name="T2" fmla="*/ 2147483646 w 63"/>
                            <a:gd name="T3" fmla="*/ 2147483646 h 57"/>
                            <a:gd name="T4" fmla="*/ 2147483646 w 63"/>
                            <a:gd name="T5" fmla="*/ 2147483646 h 57"/>
                            <a:gd name="T6" fmla="*/ 2147483646 w 63"/>
                            <a:gd name="T7" fmla="*/ 2147483646 h 57"/>
                            <a:gd name="T8" fmla="*/ 2147483646 w 63"/>
                            <a:gd name="T9" fmla="*/ 0 h 57"/>
                            <a:gd name="T10" fmla="*/ 2147483646 w 63"/>
                            <a:gd name="T11" fmla="*/ 2147483646 h 57"/>
                            <a:gd name="T12" fmla="*/ 2147483646 w 63"/>
                            <a:gd name="T13" fmla="*/ 2147483646 h 57"/>
                            <a:gd name="T14" fmla="*/ 0 w 63"/>
                            <a:gd name="T15" fmla="*/ 2147483646 h 57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63" h="57">
                              <a:moveTo>
                                <a:pt x="0" y="55"/>
                              </a:moveTo>
                              <a:cubicBezTo>
                                <a:pt x="0" y="55"/>
                                <a:pt x="0" y="57"/>
                                <a:pt x="4" y="57"/>
                              </a:cubicBezTo>
                              <a:cubicBezTo>
                                <a:pt x="3" y="54"/>
                                <a:pt x="11" y="45"/>
                                <a:pt x="11" y="45"/>
                              </a:cubicBezTo>
                              <a:cubicBezTo>
                                <a:pt x="11" y="45"/>
                                <a:pt x="25" y="54"/>
                                <a:pt x="40" y="39"/>
                              </a:cubicBezTo>
                              <a:cubicBezTo>
                                <a:pt x="54" y="23"/>
                                <a:pt x="44" y="11"/>
                                <a:pt x="63" y="0"/>
                              </a:cubicBezTo>
                              <a:cubicBezTo>
                                <a:pt x="17" y="10"/>
                                <a:pt x="7" y="24"/>
                                <a:pt x="8" y="43"/>
                              </a:cubicBezTo>
                              <a:cubicBezTo>
                                <a:pt x="12" y="34"/>
                                <a:pt x="24" y="22"/>
                                <a:pt x="34" y="17"/>
                              </a:cubicBezTo>
                              <a:cubicBezTo>
                                <a:pt x="17" y="29"/>
                                <a:pt x="5" y="47"/>
                                <a:pt x="0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224.8pt;margin-top:196.15pt;width:15.1pt;height:13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" path="m,55v,,,2,4,2c3,54,11,45,11,45v,,14,9,29,-6c54,23,44,11,63,,17,10,7,24,8,43,12,34,24,22,34,17,17,29,5,47,,55xe" stroked="f">
                <v:path arrowok="t" o:connecttype="custom" o:connectlocs="0,2147483647;2147483647,2147483647;2147483647,2147483647;2147483647,2147483647;2147483647,0;2147483647,2147483647;2147483647,2147483647;0,2147483647" o:connectangles="0,0,0,0,0,0,0,0"/>
              </v:shape>
            </w:pict>
          </mc:Fallback>
        </mc:AlternateContent>
      </w:r>
      <w:r w:rsidR="00F5083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B11850" wp14:editId="43FE8576">
                <wp:simplePos x="0" y="0"/>
                <wp:positionH relativeFrom="column">
                  <wp:posOffset>2811145</wp:posOffset>
                </wp:positionH>
                <wp:positionV relativeFrom="paragraph">
                  <wp:posOffset>755015</wp:posOffset>
                </wp:positionV>
                <wp:extent cx="219075" cy="165100"/>
                <wp:effectExtent l="0" t="0" r="9525" b="6350"/>
                <wp:wrapNone/>
                <wp:docPr id="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9075" cy="165100"/>
                        </a:xfrm>
                        <a:custGeom>
                          <a:avLst/>
                          <a:gdLst>
                            <a:gd name="T0" fmla="*/ 2147483646 w 108"/>
                            <a:gd name="T1" fmla="*/ 2147483646 h 81"/>
                            <a:gd name="T2" fmla="*/ 2147483646 w 108"/>
                            <a:gd name="T3" fmla="*/ 2147483646 h 81"/>
                            <a:gd name="T4" fmla="*/ 2147483646 w 108"/>
                            <a:gd name="T5" fmla="*/ 2147483646 h 81"/>
                            <a:gd name="T6" fmla="*/ 2147483646 w 108"/>
                            <a:gd name="T7" fmla="*/ 2147483646 h 81"/>
                            <a:gd name="T8" fmla="*/ 2147483646 w 108"/>
                            <a:gd name="T9" fmla="*/ 2147483646 h 81"/>
                            <a:gd name="T10" fmla="*/ 2147483646 w 108"/>
                            <a:gd name="T11" fmla="*/ 2147483646 h 81"/>
                            <a:gd name="T12" fmla="*/ 2147483646 w 108"/>
                            <a:gd name="T13" fmla="*/ 2147483646 h 81"/>
                            <a:gd name="T14" fmla="*/ 2147483646 w 108"/>
                            <a:gd name="T15" fmla="*/ 2147483646 h 81"/>
                            <a:gd name="T16" fmla="*/ 2147483646 w 108"/>
                            <a:gd name="T17" fmla="*/ 2147483646 h 81"/>
                            <a:gd name="T18" fmla="*/ 2147483646 w 108"/>
                            <a:gd name="T19" fmla="*/ 2147483646 h 81"/>
                            <a:gd name="T20" fmla="*/ 2147483646 w 108"/>
                            <a:gd name="T21" fmla="*/ 2147483646 h 81"/>
                            <a:gd name="T22" fmla="*/ 2147483646 w 108"/>
                            <a:gd name="T23" fmla="*/ 2147483646 h 81"/>
                            <a:gd name="T24" fmla="*/ 2147483646 w 108"/>
                            <a:gd name="T25" fmla="*/ 2147483646 h 81"/>
                            <a:gd name="T26" fmla="*/ 2147483646 w 108"/>
                            <a:gd name="T27" fmla="*/ 2147483646 h 81"/>
                            <a:gd name="T28" fmla="*/ 2147483646 w 108"/>
                            <a:gd name="T29" fmla="*/ 2147483646 h 81"/>
                            <a:gd name="T30" fmla="*/ 0 w 108"/>
                            <a:gd name="T31" fmla="*/ 2147483646 h 81"/>
                            <a:gd name="T32" fmla="*/ 2147483646 w 108"/>
                            <a:gd name="T33" fmla="*/ 2147483646 h 81"/>
                            <a:gd name="T34" fmla="*/ 2147483646 w 108"/>
                            <a:gd name="T35" fmla="*/ 2147483646 h 81"/>
                            <a:gd name="T36" fmla="*/ 2147483646 w 108"/>
                            <a:gd name="T37" fmla="*/ 2147483646 h 81"/>
                            <a:gd name="T38" fmla="*/ 2147483646 w 108"/>
                            <a:gd name="T39" fmla="*/ 2147483646 h 81"/>
                            <a:gd name="T40" fmla="*/ 2147483646 w 108"/>
                            <a:gd name="T41" fmla="*/ 2147483646 h 81"/>
                            <a:gd name="T42" fmla="*/ 2147483646 w 108"/>
                            <a:gd name="T43" fmla="*/ 2147483646 h 81"/>
                            <a:gd name="T44" fmla="*/ 2147483646 w 108"/>
                            <a:gd name="T45" fmla="*/ 2147483646 h 81"/>
                            <a:gd name="T46" fmla="*/ 2147483646 w 108"/>
                            <a:gd name="T47" fmla="*/ 2147483646 h 81"/>
                            <a:gd name="T48" fmla="*/ 2147483646 w 108"/>
                            <a:gd name="T49" fmla="*/ 2147483646 h 81"/>
                            <a:gd name="T50" fmla="*/ 2147483646 w 108"/>
                            <a:gd name="T51" fmla="*/ 2147483646 h 81"/>
                            <a:gd name="T52" fmla="*/ 2147483646 w 108"/>
                            <a:gd name="T53" fmla="*/ 2147483646 h 81"/>
                            <a:gd name="T54" fmla="*/ 2147483646 w 108"/>
                            <a:gd name="T55" fmla="*/ 2147483646 h 81"/>
                            <a:gd name="T56" fmla="*/ 2147483646 w 108"/>
                            <a:gd name="T57" fmla="*/ 2147483646 h 81"/>
                            <a:gd name="T58" fmla="*/ 2147483646 w 108"/>
                            <a:gd name="T59" fmla="*/ 2147483646 h 81"/>
                            <a:gd name="T60" fmla="*/ 2147483646 w 108"/>
                            <a:gd name="T61" fmla="*/ 2147483646 h 81"/>
                            <a:gd name="T62" fmla="*/ 2147483646 w 108"/>
                            <a:gd name="T63" fmla="*/ 2147483646 h 81"/>
                            <a:gd name="T64" fmla="*/ 2147483646 w 108"/>
                            <a:gd name="T65" fmla="*/ 2147483646 h 81"/>
                            <a:gd name="T66" fmla="*/ 2147483646 w 108"/>
                            <a:gd name="T67" fmla="*/ 2147483646 h 81"/>
                            <a:gd name="T68" fmla="*/ 2147483646 w 108"/>
                            <a:gd name="T69" fmla="*/ 2147483646 h 81"/>
                            <a:gd name="T70" fmla="*/ 2147483646 w 108"/>
                            <a:gd name="T71" fmla="*/ 2147483646 h 81"/>
                            <a:gd name="T72" fmla="*/ 2147483646 w 108"/>
                            <a:gd name="T73" fmla="*/ 2147483646 h 81"/>
                            <a:gd name="T74" fmla="*/ 2147483646 w 108"/>
                            <a:gd name="T75" fmla="*/ 2147483646 h 81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108" h="81">
                              <a:moveTo>
                                <a:pt x="3" y="54"/>
                              </a:moveTo>
                              <a:cubicBezTo>
                                <a:pt x="9" y="51"/>
                                <a:pt x="15" y="49"/>
                                <a:pt x="21" y="47"/>
                              </a:cubicBezTo>
                              <a:cubicBezTo>
                                <a:pt x="23" y="45"/>
                                <a:pt x="24" y="44"/>
                                <a:pt x="26" y="43"/>
                              </a:cubicBezTo>
                              <a:cubicBezTo>
                                <a:pt x="35" y="62"/>
                                <a:pt x="35" y="62"/>
                                <a:pt x="35" y="62"/>
                              </a:cubicBezTo>
                              <a:cubicBezTo>
                                <a:pt x="43" y="43"/>
                                <a:pt x="43" y="43"/>
                                <a:pt x="43" y="43"/>
                              </a:cubicBezTo>
                              <a:cubicBezTo>
                                <a:pt x="45" y="44"/>
                                <a:pt x="46" y="46"/>
                                <a:pt x="48" y="47"/>
                              </a:cubicBezTo>
                              <a:cubicBezTo>
                                <a:pt x="60" y="51"/>
                                <a:pt x="60" y="51"/>
                                <a:pt x="60" y="51"/>
                              </a:cubicBezTo>
                              <a:cubicBezTo>
                                <a:pt x="60" y="51"/>
                                <a:pt x="61" y="50"/>
                                <a:pt x="61" y="50"/>
                              </a:cubicBezTo>
                              <a:cubicBezTo>
                                <a:pt x="65" y="48"/>
                                <a:pt x="69" y="47"/>
                                <a:pt x="72" y="46"/>
                              </a:cubicBezTo>
                              <a:cubicBezTo>
                                <a:pt x="75" y="52"/>
                                <a:pt x="79" y="57"/>
                                <a:pt x="84" y="60"/>
                              </a:cubicBezTo>
                              <a:cubicBezTo>
                                <a:pt x="89" y="57"/>
                                <a:pt x="93" y="52"/>
                                <a:pt x="96" y="46"/>
                              </a:cubicBezTo>
                              <a:cubicBezTo>
                                <a:pt x="99" y="47"/>
                                <a:pt x="102" y="48"/>
                                <a:pt x="105" y="48"/>
                              </a:cubicBezTo>
                              <a:cubicBezTo>
                                <a:pt x="108" y="53"/>
                                <a:pt x="108" y="64"/>
                                <a:pt x="108" y="71"/>
                              </a:cubicBezTo>
                              <a:cubicBezTo>
                                <a:pt x="70" y="71"/>
                                <a:pt x="70" y="71"/>
                                <a:pt x="70" y="71"/>
                              </a:cubicBezTo>
                              <a:cubicBezTo>
                                <a:pt x="70" y="74"/>
                                <a:pt x="70" y="77"/>
                                <a:pt x="70" y="81"/>
                              </a:cubicBezTo>
                              <a:cubicBezTo>
                                <a:pt x="47" y="81"/>
                                <a:pt x="24" y="81"/>
                                <a:pt x="0" y="81"/>
                              </a:cubicBezTo>
                              <a:cubicBezTo>
                                <a:pt x="0" y="68"/>
                                <a:pt x="1" y="58"/>
                                <a:pt x="3" y="54"/>
                              </a:cubicBezTo>
                              <a:close/>
                              <a:moveTo>
                                <a:pt x="74" y="26"/>
                              </a:moveTo>
                              <a:cubicBezTo>
                                <a:pt x="79" y="27"/>
                                <a:pt x="89" y="26"/>
                                <a:pt x="94" y="24"/>
                              </a:cubicBezTo>
                              <a:cubicBezTo>
                                <a:pt x="94" y="27"/>
                                <a:pt x="94" y="32"/>
                                <a:pt x="92" y="37"/>
                              </a:cubicBezTo>
                              <a:cubicBezTo>
                                <a:pt x="91" y="39"/>
                                <a:pt x="90" y="40"/>
                                <a:pt x="89" y="41"/>
                              </a:cubicBezTo>
                              <a:cubicBezTo>
                                <a:pt x="99" y="42"/>
                                <a:pt x="99" y="42"/>
                                <a:pt x="99" y="42"/>
                              </a:cubicBezTo>
                              <a:cubicBezTo>
                                <a:pt x="99" y="42"/>
                                <a:pt x="98" y="33"/>
                                <a:pt x="98" y="31"/>
                              </a:cubicBezTo>
                              <a:cubicBezTo>
                                <a:pt x="102" y="2"/>
                                <a:pt x="65" y="2"/>
                                <a:pt x="69" y="31"/>
                              </a:cubicBezTo>
                              <a:cubicBezTo>
                                <a:pt x="69" y="33"/>
                                <a:pt x="68" y="42"/>
                                <a:pt x="68" y="42"/>
                              </a:cubicBezTo>
                              <a:cubicBezTo>
                                <a:pt x="78" y="41"/>
                                <a:pt x="78" y="41"/>
                                <a:pt x="78" y="41"/>
                              </a:cubicBezTo>
                              <a:cubicBezTo>
                                <a:pt x="77" y="40"/>
                                <a:pt x="76" y="39"/>
                                <a:pt x="75" y="37"/>
                              </a:cubicBezTo>
                              <a:cubicBezTo>
                                <a:pt x="74" y="33"/>
                                <a:pt x="73" y="29"/>
                                <a:pt x="74" y="26"/>
                              </a:cubicBezTo>
                              <a:cubicBezTo>
                                <a:pt x="74" y="26"/>
                                <a:pt x="74" y="26"/>
                                <a:pt x="74" y="26"/>
                              </a:cubicBezTo>
                              <a:close/>
                              <a:moveTo>
                                <a:pt x="22" y="30"/>
                              </a:moveTo>
                              <a:cubicBezTo>
                                <a:pt x="21" y="25"/>
                                <a:pt x="21" y="21"/>
                                <a:pt x="23" y="15"/>
                              </a:cubicBezTo>
                              <a:cubicBezTo>
                                <a:pt x="29" y="11"/>
                                <a:pt x="37" y="17"/>
                                <a:pt x="47" y="15"/>
                              </a:cubicBezTo>
                              <a:cubicBezTo>
                                <a:pt x="48" y="20"/>
                                <a:pt x="48" y="24"/>
                                <a:pt x="48" y="31"/>
                              </a:cubicBezTo>
                              <a:cubicBezTo>
                                <a:pt x="48" y="31"/>
                                <a:pt x="52" y="27"/>
                                <a:pt x="52" y="25"/>
                              </a:cubicBezTo>
                              <a:cubicBezTo>
                                <a:pt x="53" y="22"/>
                                <a:pt x="52" y="10"/>
                                <a:pt x="50" y="8"/>
                              </a:cubicBezTo>
                              <a:cubicBezTo>
                                <a:pt x="45" y="0"/>
                                <a:pt x="26" y="0"/>
                                <a:pt x="20" y="6"/>
                              </a:cubicBezTo>
                              <a:cubicBezTo>
                                <a:pt x="18" y="8"/>
                                <a:pt x="16" y="25"/>
                                <a:pt x="18" y="27"/>
                              </a:cubicBezTo>
                              <a:cubicBezTo>
                                <a:pt x="20" y="29"/>
                                <a:pt x="22" y="30"/>
                                <a:pt x="22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221.35pt;margin-top:59.45pt;width:17.25pt;height:1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8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stroked="f">
                <v:path arrowok="t" o:connecttype="custom" o:connectlocs="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0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"/>
              </v:shape>
            </w:pict>
          </mc:Fallback>
        </mc:AlternateContent>
      </w:r>
      <w:r w:rsidR="00541E82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652D5E3" wp14:editId="02E42D07">
                <wp:simplePos x="0" y="0"/>
                <wp:positionH relativeFrom="column">
                  <wp:posOffset>145415</wp:posOffset>
                </wp:positionH>
                <wp:positionV relativeFrom="paragraph">
                  <wp:posOffset>2800350</wp:posOffset>
                </wp:positionV>
                <wp:extent cx="2226310" cy="1666875"/>
                <wp:effectExtent l="0" t="0" r="0" b="9525"/>
                <wp:wrapNone/>
                <wp:docPr id="21" name="文本框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631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2403" w:rsidRDefault="0004086D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80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学历：</w:t>
                            </w:r>
                            <w:r w:rsidR="00BB2659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硕士</w:t>
                            </w:r>
                          </w:p>
                          <w:p w:rsidR="006F2403" w:rsidRDefault="003F57B1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80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籍贯：</w:t>
                            </w:r>
                            <w:r w:rsidR="007A2CD0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山西</w:t>
                            </w:r>
                          </w:p>
                          <w:p w:rsidR="006F2403" w:rsidRDefault="003F57B1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80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出生日期：</w:t>
                            </w:r>
                            <w:r w:rsidR="00A556CA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199</w:t>
                            </w:r>
                            <w:r w:rsidR="00B31C1F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5</w:t>
                            </w:r>
                            <w:r w:rsidR="00B31C1F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.</w:t>
                            </w:r>
                            <w:r w:rsidR="00B31C1F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11</w:t>
                            </w:r>
                            <w:r w:rsidR="00A556CA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.2</w:t>
                            </w:r>
                            <w:r w:rsidR="00B31C1F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8</w:t>
                            </w:r>
                          </w:p>
                          <w:p w:rsidR="006F2403" w:rsidRDefault="003F57B1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80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政治面貌：</w:t>
                            </w:r>
                            <w:r w:rsidR="00A556C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共青团员</w:t>
                            </w:r>
                          </w:p>
                          <w:p w:rsidR="0004086D" w:rsidRDefault="0004086D" w:rsidP="0004086D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Chars="200" w:left="420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目前地址</w:t>
                            </w:r>
                            <w:r w:rsidR="00B21630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：</w:t>
                            </w:r>
                            <w:r w:rsidR="00670729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上海市奉贤区</w:t>
                            </w:r>
                            <w:r w:rsidR="00B4208B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上海师范大学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6" o:spid="_x0000_s1027" type="#_x0000_t202" style="position:absolute;left:0;text-align:left;margin-left:11.45pt;margin-top:220.5pt;width:175.3pt;height:131.25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" filled="f" stroked="f">
                <v:textbox>
                  <w:txbxContent>
                    <w:p w:rsidR="006F2403" w:rsidRDefault="0004086D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80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bookmarkStart w:id="1" w:name="_GoBack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学</w:t>
                      </w:r>
                      <w:bookmarkEnd w:id="1"/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历：</w:t>
                      </w:r>
                      <w:r w:rsidR="00BB2659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硕士</w:t>
                      </w:r>
                    </w:p>
                    <w:p w:rsidR="006F2403" w:rsidRDefault="003F57B1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80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籍贯：</w:t>
                      </w:r>
                      <w:r w:rsidR="007A2CD0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山西</w:t>
                      </w:r>
                    </w:p>
                    <w:p w:rsidR="006F2403" w:rsidRDefault="003F57B1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80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出生日期：</w:t>
                      </w:r>
                      <w:r w:rsidR="00A556CA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  <w:t>199</w:t>
                      </w:r>
                      <w:r w:rsidR="00B31C1F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5</w:t>
                      </w:r>
                      <w:r w:rsidR="00B31C1F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  <w:t>.</w:t>
                      </w:r>
                      <w:r w:rsidR="00B31C1F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11</w:t>
                      </w:r>
                      <w:r w:rsidR="00A556CA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  <w:t>.2</w:t>
                      </w:r>
                      <w:r w:rsidR="00B31C1F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8</w:t>
                      </w:r>
                    </w:p>
                    <w:p w:rsidR="006F2403" w:rsidRDefault="003F57B1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80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政治面貌：</w:t>
                      </w:r>
                      <w:r w:rsidR="00A556C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共青团员</w:t>
                      </w:r>
                    </w:p>
                    <w:p w:rsidR="0004086D" w:rsidRDefault="0004086D" w:rsidP="0004086D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Chars="200" w:left="420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目前地址</w:t>
                      </w:r>
                      <w:r w:rsidR="00B21630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：</w:t>
                      </w:r>
                      <w:r w:rsidR="00670729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上海市奉贤区</w:t>
                      </w:r>
                      <w:r w:rsidR="00B4208B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上海师范大学</w:t>
                      </w:r>
                    </w:p>
                  </w:txbxContent>
                </v:textbox>
              </v:shape>
            </w:pict>
          </mc:Fallback>
        </mc:AlternateContent>
      </w:r>
      <w:r w:rsidR="002D608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A00491" wp14:editId="43DBE9CC">
                <wp:simplePos x="0" y="0"/>
                <wp:positionH relativeFrom="column">
                  <wp:posOffset>2865755</wp:posOffset>
                </wp:positionH>
                <wp:positionV relativeFrom="paragraph">
                  <wp:posOffset>2799080</wp:posOffset>
                </wp:positionV>
                <wp:extent cx="190500" cy="186690"/>
                <wp:effectExtent l="0" t="0" r="0" b="3810"/>
                <wp:wrapNone/>
                <wp:docPr id="2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" cy="186690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225.65pt;margin-top:220.4pt;width:15pt;height:14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9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" path="m31,1c50,21,50,21,50,21v,,,1,,2c50,28,48,33,44,37,37,30,37,30,37,30,38,27,36,23,34,20,31,17,27,16,24,16,17,9,17,9,17,9,21,6,25,3,31,1xm23,21v-2,2,-2,6,1,9c27,32,31,33,33,31v2,-2,1,-6,-1,-9c29,19,25,18,23,21xm2,35c1,36,1,38,,40,48,88,48,88,48,88,70,97,99,72,89,47,42,,42,,42,,40,,38,,37,1,53,18,53,18,53,18v1,1,1,1,1,1c54,20,54,20,54,20v,1,,2,,4c54,31,50,38,44,44v-5,5,-12,8,-19,9c24,53,22,53,21,53v-1,,-1,,-1,c19,52,19,52,19,52,2,35,2,35,2,35xm12,14c8,18,5,23,3,28,23,48,23,48,23,48v,,1,,1,c29,48,35,46,39,42,32,35,32,35,32,35,29,36,25,34,22,31,19,28,18,24,18,21l12,14xe" stroked="f">
                <v:path arrowok="t" o:connecttype="custom" o:connectlocs="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0,2147483647;2147483647,2147483647;2147483647,2147483647;2147483647,0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,0"/>
              </v:shape>
            </w:pict>
          </mc:Fallback>
        </mc:AlternateContent>
      </w:r>
      <w:r w:rsidR="0004086D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6A50DA5" wp14:editId="650963A2">
                <wp:simplePos x="0" y="0"/>
                <wp:positionH relativeFrom="column">
                  <wp:posOffset>202233</wp:posOffset>
                </wp:positionH>
                <wp:positionV relativeFrom="paragraph">
                  <wp:posOffset>1894730</wp:posOffset>
                </wp:positionV>
                <wp:extent cx="1967865" cy="330835"/>
                <wp:effectExtent l="635" t="0" r="3175" b="0"/>
                <wp:wrapNone/>
                <wp:docPr id="7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86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2403" w:rsidRDefault="006F2403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42"/>
                              <w:rPr>
                                <w:color w:val="262626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8" type="#_x0000_t202" style="position:absolute;left:0;text-align:left;margin-left:15.9pt;margin-top:149.2pt;width:154.95pt;height:26.0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" filled="f" stroked="f">
                <v:textbox style="mso-fit-shape-to-text:t">
                  <w:txbxContent>
                    <w:p w:rsidR="006F2403" w:rsidRDefault="006F2403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ind w:firstLine="442"/>
                        <w:rPr>
                          <w:color w:val="262626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F57B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401EE2" wp14:editId="1AEDA68F">
                <wp:simplePos x="0" y="0"/>
                <wp:positionH relativeFrom="column">
                  <wp:posOffset>2437765</wp:posOffset>
                </wp:positionH>
                <wp:positionV relativeFrom="paragraph">
                  <wp:posOffset>0</wp:posOffset>
                </wp:positionV>
                <wp:extent cx="178435" cy="10697845"/>
                <wp:effectExtent l="0" t="0" r="0" b="8255"/>
                <wp:wrapNone/>
                <wp:docPr id="2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0" cy="10697845"/>
                        </a:xfrm>
                        <a:prstGeom prst="rect">
                          <a:avLst/>
                        </a:prstGeom>
                        <a:solidFill>
                          <a:srgbClr val="21BAA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7415AEF" id="矩形 45" o:spid="_x0000_s1026" style="position:absolute;left:0;text-align:left;margin-left:191.95pt;margin-top:0;width:14.05pt;height:842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" fillcolor="#21baa6" stroked="f" strokeweight="1pt"/>
            </w:pict>
          </mc:Fallback>
        </mc:AlternateContent>
      </w:r>
      <w:r w:rsidR="003F57B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1B895A" wp14:editId="7D710D85">
                <wp:simplePos x="0" y="0"/>
                <wp:positionH relativeFrom="column">
                  <wp:posOffset>0</wp:posOffset>
                </wp:positionH>
                <wp:positionV relativeFrom="paragraph">
                  <wp:posOffset>-142875</wp:posOffset>
                </wp:positionV>
                <wp:extent cx="182880" cy="10829925"/>
                <wp:effectExtent l="0" t="0" r="7620" b="95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2880" cy="10829925"/>
                        </a:xfrm>
                        <a:prstGeom prst="rect">
                          <a:avLst/>
                        </a:prstGeom>
                        <a:solidFill>
                          <a:srgbClr val="21BAA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F2403" w:rsidRDefault="003F57B1">
                            <w:pPr>
                              <w:pStyle w:val="a5"/>
                              <w:spacing w:before="0" w:beforeAutospacing="0" w:after="0" w:afterAutospacing="0"/>
                              <w:ind w:firstLine="560"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47" o:spid="_x0000_s1029" style="position:absolute;left:0;text-align:left;margin-left:0;margin-top:-11.25pt;width:14.4pt;height:852.7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" fillcolor="#21baa6" stroked="f" strokeweight="1pt">
                <v:textbox>
                  <w:txbxContent>
                    <w:p w:rsidR="006F2403" w:rsidRDefault="003F57B1">
                      <w:pPr>
                        <w:pStyle w:val="a5"/>
                        <w:spacing w:before="0" w:beforeAutospacing="0" w:after="0" w:afterAutospacing="0"/>
                        <w:ind w:firstLine="560"/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54B71">
        <w:rPr>
          <w:rFonts w:hint="eastAsia"/>
        </w:rPr>
        <w:t xml:space="preserve"> </w:t>
      </w:r>
    </w:p>
    <w:p w:rsidR="00874BAD" w:rsidRDefault="00E560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24D0DFE" wp14:editId="611E86A3">
                <wp:simplePos x="0" y="0"/>
                <wp:positionH relativeFrom="column">
                  <wp:posOffset>520700</wp:posOffset>
                </wp:positionH>
                <wp:positionV relativeFrom="paragraph">
                  <wp:posOffset>59055</wp:posOffset>
                </wp:positionV>
                <wp:extent cx="1276350" cy="1569720"/>
                <wp:effectExtent l="0" t="0" r="1905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56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C47" w:rsidRDefault="00E560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B4EECD" wp14:editId="473A1BB8">
                                  <wp:extent cx="1066800" cy="1488426"/>
                                  <wp:effectExtent l="0" t="0" r="0" b="0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蓝底图片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2319" cy="14961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0" type="#_x0000_t202" style="position:absolute;left:0;text-align:left;margin-left:41pt;margin-top:4.65pt;width:100.5pt;height:123.6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">
                <v:textbox>
                  <w:txbxContent>
                    <w:p w:rsidR="003E0C47" w:rsidRDefault="00E56070">
                      <w:r>
                        <w:rPr>
                          <w:noProof/>
                        </w:rPr>
                        <w:drawing>
                          <wp:inline distT="0" distB="0" distL="0" distR="0" wp14:anchorId="5BB4EECD" wp14:editId="473A1BB8">
                            <wp:extent cx="1066800" cy="1488426"/>
                            <wp:effectExtent l="0" t="0" r="0" b="0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蓝底图片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2319" cy="14961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4BA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7DB5665" wp14:editId="748E2313">
                <wp:simplePos x="0" y="0"/>
                <wp:positionH relativeFrom="margin">
                  <wp:posOffset>2618105</wp:posOffset>
                </wp:positionH>
                <wp:positionV relativeFrom="paragraph">
                  <wp:posOffset>1211580</wp:posOffset>
                </wp:positionV>
                <wp:extent cx="4902835" cy="592455"/>
                <wp:effectExtent l="0" t="0" r="0" b="3175"/>
                <wp:wrapNone/>
                <wp:docPr id="32" name="文本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835" cy="59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2403" w:rsidRPr="00563911" w:rsidRDefault="000618DA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563911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2014.09-</w:t>
                            </w:r>
                            <w:r w:rsidR="00CB6E2C" w:rsidRPr="00563911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 w:rsidR="00CB6E2C" w:rsidRPr="00563911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018.06</w:t>
                            </w:r>
                            <w:r w:rsidRPr="00563911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="004F6D2B" w:rsidRPr="00563911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新乡</w:t>
                            </w:r>
                            <w:r w:rsidRPr="00563911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学院   </w:t>
                            </w:r>
                            <w:r w:rsidR="00E05D5B" w:rsidRPr="00563911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="00FD0360" w:rsidRPr="00563911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电子信息</w:t>
                            </w:r>
                            <w:r w:rsidR="00E05D5B" w:rsidRPr="00563911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科学</w:t>
                            </w:r>
                            <w:r w:rsidR="00FD0360" w:rsidRPr="00563911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与</w:t>
                            </w:r>
                            <w:r w:rsidR="00E05D5B" w:rsidRPr="00563911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技术</w:t>
                            </w:r>
                            <w:r w:rsidRPr="00563911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05D5B" w:rsidRPr="00563911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563911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本科</w:t>
                            </w:r>
                          </w:p>
                          <w:p w:rsidR="00CB6E2C" w:rsidRPr="00563911" w:rsidRDefault="00CB6E2C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563911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2018.09-</w:t>
                            </w:r>
                            <w:r w:rsidR="006818B5" w:rsidRPr="00563911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2021.06   </w:t>
                            </w:r>
                            <w:r w:rsidRPr="00563911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05D5B" w:rsidRPr="00563911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上海师范</w:t>
                            </w:r>
                            <w:r w:rsidRPr="00563911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大学</w:t>
                            </w:r>
                            <w:r w:rsidR="006818B5" w:rsidRPr="00563911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563911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05D5B" w:rsidRPr="00563911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通信与信息系统</w:t>
                            </w:r>
                            <w:r w:rsidRPr="00563911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="006818B5" w:rsidRPr="00563911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563911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硕士</w:t>
                            </w:r>
                          </w:p>
                          <w:p w:rsidR="000618DA" w:rsidRPr="00563911" w:rsidRDefault="000618DA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88" o:spid="_x0000_s1031" type="#_x0000_t202" style="position:absolute;left:0;text-align:left;margin-left:206.15pt;margin-top:95.4pt;width:386.05pt;height:46.65pt;z-index: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" filled="f" stroked="f">
                <v:textbox style="mso-fit-shape-to-text:t">
                  <w:txbxContent>
                    <w:p w:rsidR="006F2403" w:rsidRPr="00563911" w:rsidRDefault="000618DA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 w:rsidRPr="00563911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2014.09-</w:t>
                      </w:r>
                      <w:r w:rsidR="00CB6E2C" w:rsidRPr="00563911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2</w:t>
                      </w:r>
                      <w:r w:rsidR="00CB6E2C" w:rsidRPr="00563911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>018.06</w:t>
                      </w:r>
                      <w:r w:rsidRPr="00563911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 w:rsidR="004F6D2B" w:rsidRPr="00563911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新乡</w:t>
                      </w:r>
                      <w:r w:rsidRPr="00563911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学院   </w:t>
                      </w:r>
                      <w:r w:rsidR="00E05D5B" w:rsidRPr="00563911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 w:rsidR="00FD0360" w:rsidRPr="00563911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电子信息</w:t>
                      </w:r>
                      <w:r w:rsidR="00E05D5B" w:rsidRPr="00563911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科学</w:t>
                      </w:r>
                      <w:r w:rsidR="00FD0360" w:rsidRPr="00563911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与</w:t>
                      </w:r>
                      <w:r w:rsidR="00E05D5B" w:rsidRPr="00563911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技术</w:t>
                      </w:r>
                      <w:r w:rsidRPr="00563911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E05D5B" w:rsidRPr="00563911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 w:rsidRPr="00563911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本科</w:t>
                      </w:r>
                    </w:p>
                    <w:p w:rsidR="00CB6E2C" w:rsidRPr="00563911" w:rsidRDefault="00CB6E2C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 w:rsidRPr="00563911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>2018.09-</w:t>
                      </w:r>
                      <w:r w:rsidR="006818B5" w:rsidRPr="00563911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2021.06   </w:t>
                      </w:r>
                      <w:r w:rsidRPr="00563911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E05D5B" w:rsidRPr="00563911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上海师范</w:t>
                      </w:r>
                      <w:r w:rsidRPr="00563911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  <w:szCs w:val="21"/>
                        </w:rPr>
                        <w:t>大学</w:t>
                      </w:r>
                      <w:r w:rsidR="006818B5" w:rsidRPr="00563911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 w:rsidRPr="00563911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E05D5B" w:rsidRPr="00563911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>通信与信息系统</w:t>
                      </w:r>
                      <w:r w:rsidRPr="00563911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 w:rsidR="006818B5" w:rsidRPr="00563911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 w:rsidRPr="00563911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硕士</w:t>
                      </w:r>
                    </w:p>
                    <w:p w:rsidR="000618DA" w:rsidRPr="00563911" w:rsidRDefault="000618DA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74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E48D90" wp14:editId="5A1771F4">
                <wp:simplePos x="0" y="0"/>
                <wp:positionH relativeFrom="column">
                  <wp:posOffset>2792730</wp:posOffset>
                </wp:positionH>
                <wp:positionV relativeFrom="paragraph">
                  <wp:posOffset>2204085</wp:posOffset>
                </wp:positionV>
                <wp:extent cx="315595" cy="315595"/>
                <wp:effectExtent l="19050" t="19050" r="46355" b="4635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  <a:solidFill>
                          <a:srgbClr val="21BAA6"/>
                        </a:solidFill>
                        <a:ln w="190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>
                          <a:outerShdw sx="111000" sy="111000" algn="ctr" rotWithShape="0">
                            <a:srgbClr val="21BAA6"/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26" o:spid="_x0000_s1026" style="position:absolute;left:0;text-align:left;margin-left:219.9pt;margin-top:173.55pt;width:24.85pt;height:24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" fillcolor="#21baa6" strokecolor="white" strokeweight="1.5pt">
                <v:stroke joinstyle="miter"/>
                <v:shadow on="t" type="perspective" color="#21baa6" offset="0,0" matrix="72745f,,,72745f"/>
              </v:oval>
            </w:pict>
          </mc:Fallback>
        </mc:AlternateContent>
      </w:r>
    </w:p>
    <w:p w:rsidR="00874BAD" w:rsidRPr="00874BAD" w:rsidRDefault="00563911" w:rsidP="00874BA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7B70A9" wp14:editId="2A9DE720">
                <wp:simplePos x="0" y="0"/>
                <wp:positionH relativeFrom="column">
                  <wp:posOffset>2828925</wp:posOffset>
                </wp:positionH>
                <wp:positionV relativeFrom="paragraph">
                  <wp:posOffset>184785</wp:posOffset>
                </wp:positionV>
                <wp:extent cx="1600200" cy="561975"/>
                <wp:effectExtent l="0" t="0" r="0" b="9525"/>
                <wp:wrapNone/>
                <wp:docPr id="60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2403" w:rsidRDefault="003F57B1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561"/>
                              <w:rPr>
                                <w:color w:val="21BAA6"/>
                                <w:szCs w:val="24"/>
                              </w:rPr>
                            </w:pPr>
                            <w:r w:rsidRPr="00F1342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1BAA6"/>
                                <w:kern w:val="24"/>
                                <w:sz w:val="36"/>
                                <w:szCs w:val="28"/>
                              </w:rPr>
                              <w:t>教育经历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1BAA6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2" type="#_x0000_t202" style="position:absolute;left:0;text-align:left;margin-left:222.75pt;margin-top:14.55pt;width:126pt;height:44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" filled="f" stroked="f">
                <v:textbox>
                  <w:txbxContent>
                    <w:p w:rsidR="006F2403" w:rsidRDefault="003F57B1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ind w:firstLine="561"/>
                        <w:rPr>
                          <w:color w:val="21BAA6"/>
                          <w:szCs w:val="24"/>
                        </w:rPr>
                      </w:pPr>
                      <w:r w:rsidRPr="00F1342C">
                        <w:rPr>
                          <w:rFonts w:ascii="微软雅黑" w:eastAsia="微软雅黑" w:hAnsi="微软雅黑" w:hint="eastAsia"/>
                          <w:b/>
                          <w:bCs/>
                          <w:color w:val="21BAA6"/>
                          <w:kern w:val="24"/>
                          <w:sz w:val="36"/>
                          <w:szCs w:val="28"/>
                        </w:rPr>
                        <w:t>教育经历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1BAA6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74BAD" w:rsidRPr="00874BAD" w:rsidRDefault="00563911" w:rsidP="00874BAD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B88767" wp14:editId="702F268C">
                <wp:simplePos x="0" y="0"/>
                <wp:positionH relativeFrom="column">
                  <wp:posOffset>2785745</wp:posOffset>
                </wp:positionH>
                <wp:positionV relativeFrom="paragraph">
                  <wp:posOffset>101600</wp:posOffset>
                </wp:positionV>
                <wp:extent cx="316230" cy="316230"/>
                <wp:effectExtent l="19050" t="19050" r="45720" b="4572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316230"/>
                        </a:xfrm>
                        <a:prstGeom prst="ellipse">
                          <a:avLst/>
                        </a:prstGeom>
                        <a:solidFill>
                          <a:srgbClr val="21BAA6"/>
                        </a:solidFill>
                        <a:ln w="190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>
                          <a:outerShdw sx="111000" sy="111000" algn="ctr" rotWithShape="0">
                            <a:srgbClr val="21BAA6"/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7" o:spid="_x0000_s1026" style="position:absolute;left:0;text-align:left;margin-left:219.35pt;margin-top:8pt;width:24.9pt;height:24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" fillcolor="#21baa6" strokecolor="white" strokeweight="1.5pt">
                <v:stroke joinstyle="miter"/>
                <v:shadow on="t" type="perspective" color="#21baa6" offset="0,0" matrix="72745f,,,72745f"/>
              </v:oval>
            </w:pict>
          </mc:Fallback>
        </mc:AlternateContent>
      </w:r>
    </w:p>
    <w:p w:rsidR="00874BAD" w:rsidRPr="00874BAD" w:rsidRDefault="00563911" w:rsidP="00874BAD"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BE6C889" wp14:editId="3FA81D64">
                <wp:simplePos x="0" y="0"/>
                <wp:positionH relativeFrom="column">
                  <wp:posOffset>4816475</wp:posOffset>
                </wp:positionH>
                <wp:positionV relativeFrom="paragraph">
                  <wp:posOffset>40640</wp:posOffset>
                </wp:positionV>
                <wp:extent cx="4392295" cy="0"/>
                <wp:effectExtent l="0" t="0" r="27305" b="1905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92295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262626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style="position:absolute;left:0;text-align:lef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3.2pt" to="725.1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" strokecolor="#262626" strokeweight="1.5pt">
                <v:stroke joinstyle="miter"/>
              </v:line>
            </w:pict>
          </mc:Fallback>
        </mc:AlternateContent>
      </w:r>
    </w:p>
    <w:p w:rsidR="00874BAD" w:rsidRPr="00874BAD" w:rsidRDefault="00874BAD" w:rsidP="00874BAD"/>
    <w:p w:rsidR="00874BAD" w:rsidRPr="00874BAD" w:rsidRDefault="00874BAD" w:rsidP="00874BAD"/>
    <w:p w:rsidR="00874BAD" w:rsidRPr="00874BAD" w:rsidRDefault="00874BAD" w:rsidP="00874BAD"/>
    <w:p w:rsidR="00874BAD" w:rsidRPr="00874BAD" w:rsidRDefault="00874BAD" w:rsidP="00874BAD"/>
    <w:p w:rsidR="00874BAD" w:rsidRPr="00874BAD" w:rsidRDefault="00E56070" w:rsidP="00874BAD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EAE8F86" wp14:editId="29C4B816">
                <wp:simplePos x="0" y="0"/>
                <wp:positionH relativeFrom="column">
                  <wp:posOffset>617855</wp:posOffset>
                </wp:positionH>
                <wp:positionV relativeFrom="paragraph">
                  <wp:posOffset>8890</wp:posOffset>
                </wp:positionV>
                <wp:extent cx="1177925" cy="527050"/>
                <wp:effectExtent l="0" t="0" r="0" b="6350"/>
                <wp:wrapNone/>
                <wp:docPr id="6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925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2403" w:rsidRDefault="002B459F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color w:val="262626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40"/>
                                <w:szCs w:val="40"/>
                              </w:rPr>
                              <w:t>梁燕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3" type="#_x0000_t202" style="position:absolute;left:0;text-align:left;margin-left:48.65pt;margin-top:.7pt;width:92.75pt;height:41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" filled="f" stroked="f">
                <v:textbox style="mso-fit-shape-to-text:t">
                  <w:txbxContent>
                    <w:p w:rsidR="006F2403" w:rsidRDefault="002B459F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color w:val="262626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40"/>
                          <w:szCs w:val="40"/>
                        </w:rPr>
                        <w:t>梁燕</w:t>
                      </w:r>
                    </w:p>
                  </w:txbxContent>
                </v:textbox>
              </v:shape>
            </w:pict>
          </mc:Fallback>
        </mc:AlternateContent>
      </w:r>
    </w:p>
    <w:p w:rsidR="00874BAD" w:rsidRPr="00874BAD" w:rsidRDefault="00874BAD" w:rsidP="00874BAD"/>
    <w:p w:rsidR="00874BAD" w:rsidRPr="00874BAD" w:rsidRDefault="00E56070" w:rsidP="00874BAD"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6073BE8" wp14:editId="5E91D66C">
                <wp:simplePos x="0" y="0"/>
                <wp:positionH relativeFrom="margin">
                  <wp:posOffset>-314325</wp:posOffset>
                </wp:positionH>
                <wp:positionV relativeFrom="paragraph">
                  <wp:posOffset>41275</wp:posOffset>
                </wp:positionV>
                <wp:extent cx="2683510" cy="3075305"/>
                <wp:effectExtent l="0" t="0" r="254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3510" cy="3075305"/>
                          <a:chOff x="-185890" y="-1449865"/>
                          <a:chExt cx="2540204" cy="3354550"/>
                        </a:xfrm>
                      </wpg:grpSpPr>
                      <wps:wsp>
                        <wps:cNvPr id="63" name="矩形 2"/>
                        <wps:cNvSpPr>
                          <a:spLocks noChangeArrowheads="1"/>
                        </wps:cNvSpPr>
                        <wps:spPr bwMode="auto">
                          <a:xfrm flipH="1">
                            <a:off x="-84086" y="-1449865"/>
                            <a:ext cx="2438400" cy="550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F2403" w:rsidRPr="005C2806" w:rsidRDefault="003F57B1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ind w:firstLine="561"/>
                                <w:jc w:val="center"/>
                                <w:rPr>
                                  <w:color w:val="21BAA6"/>
                                  <w:sz w:val="32"/>
                                  <w:szCs w:val="24"/>
                                </w:rPr>
                              </w:pPr>
                              <w:r w:rsidRPr="005C280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ED7D31" w:themeColor="accent2"/>
                                  <w:kern w:val="24"/>
                                  <w:sz w:val="36"/>
                                  <w:szCs w:val="28"/>
                                </w:rPr>
                                <w:t xml:space="preserve"> </w:t>
                              </w:r>
                              <w:r w:rsidRPr="005C280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21BAA6"/>
                                  <w:kern w:val="24"/>
                                  <w:sz w:val="36"/>
                                  <w:szCs w:val="28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" name="矩形 3"/>
                        <wps:cNvSpPr>
                          <a:spLocks noChangeArrowheads="1"/>
                        </wps:cNvSpPr>
                        <wps:spPr bwMode="auto">
                          <a:xfrm flipH="1">
                            <a:off x="-84086" y="1453628"/>
                            <a:ext cx="2438400" cy="451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F2403" w:rsidRDefault="003F57B1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ind w:firstLine="561"/>
                                <w:jc w:val="center"/>
                                <w:rPr>
                                  <w:color w:val="21BAA6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ED7D31" w:themeColor="accent2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41E82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21BAA6"/>
                                  <w:kern w:val="24"/>
                                  <w:sz w:val="36"/>
                                  <w:szCs w:val="28"/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" name="矩形 4"/>
                        <wps:cNvSpPr>
                          <a:spLocks noChangeArrowheads="1"/>
                        </wps:cNvSpPr>
                        <wps:spPr bwMode="auto">
                          <a:xfrm flipH="1">
                            <a:off x="-185890" y="1532190"/>
                            <a:ext cx="2353309" cy="14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F2403" w:rsidRDefault="006F2403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ind w:firstLine="561"/>
                                <w:jc w:val="center"/>
                                <w:rPr>
                                  <w:color w:val="21BAA6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" o:spid="_x0000_s1034" style="position:absolute;left:0;text-align:left;margin-left:-24.75pt;margin-top:3.25pt;width:211.3pt;height:242.15pt;z-index:251725824;mso-position-horizontal-relative:margin;mso-width-relative:margin;mso-height-relative:margin" coordorigin="-1858,-14498" coordsize="25402,33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">
                <v:rect id="矩形 2" o:spid="_x0000_s1035" style="position:absolute;left:-840;top:-14498;width:24383;height:5506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g83sUA&#10;AADbAAAADwAAAGRycy9kb3ducmV2LnhtbESPQWsCMRSE74X+h/AKXkSzarGyNYoIoiCIWkF6e928&#10;7q5uXpYk6vrvjVDocZiZb5jxtDGVuJLzpWUFvW4CgjizuuRcweFr0RmB8AFZY2WZFNzJw3Ty+jLG&#10;VNsb7+i6D7mIEPYpKihCqFMpfVaQQd+1NXH0fq0zGKJ0udQObxFuKtlPkqE0WHJcKLCmeUHZeX8x&#10;Ctqb7+X84rc+9E/vu/PxZ/3RPjmlWm/N7BNEoCb8h//aK61gOIDnl/gD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uDzexQAAANsAAAAPAAAAAAAAAAAAAAAAAJgCAABkcnMv&#10;ZG93bnJldi54bWxQSwUGAAAAAAQABAD1AAAAigMAAAAA&#10;" filled="f" stroked="f">
                  <v:textbox>
                    <w:txbxContent>
                      <w:p w:rsidR="006F2403" w:rsidRPr="005C2806" w:rsidRDefault="003F57B1">
                        <w:pPr>
                          <w:pStyle w:val="a5"/>
                          <w:snapToGrid w:val="0"/>
                          <w:spacing w:before="0" w:beforeAutospacing="0" w:after="0" w:afterAutospacing="0"/>
                          <w:ind w:firstLine="561"/>
                          <w:jc w:val="center"/>
                          <w:rPr>
                            <w:color w:val="21BAA6"/>
                            <w:sz w:val="32"/>
                            <w:szCs w:val="24"/>
                          </w:rPr>
                        </w:pPr>
                        <w:r w:rsidRPr="005C280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ED7D31" w:themeColor="accent2"/>
                            <w:kern w:val="24"/>
                            <w:sz w:val="36"/>
                            <w:szCs w:val="28"/>
                          </w:rPr>
                          <w:t xml:space="preserve"> </w:t>
                        </w:r>
                        <w:r w:rsidRPr="005C280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21BAA6"/>
                            <w:kern w:val="24"/>
                            <w:sz w:val="36"/>
                            <w:szCs w:val="28"/>
                          </w:rPr>
                          <w:t>基本信息</w:t>
                        </w:r>
                      </w:p>
                    </w:txbxContent>
                  </v:textbox>
                </v:rect>
                <v:rect id="矩形 3" o:spid="_x0000_s1036" style="position:absolute;left:-840;top:14536;width:24383;height:451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GkqsYA&#10;AADbAAAADwAAAGRycy9kb3ducmV2LnhtbESP3WrCQBSE7wu+w3KE3kjdVERLzEZEKC0UpP5A6d0x&#10;e0yi2bNhd9X07d2C4OUwM98w2bwzjbiQ87VlBa/DBARxYXXNpYLd9v3lDYQPyBoby6TgjzzM895T&#10;hqm2V17TZRNKESHsU1RQhdCmUvqiIoN+aFvi6B2sMxiidKXUDq8Rbho5SpKJNFhzXKiwpWVFxWlz&#10;NgoGq9+P5dl/+zA6jtenn/3XdHB0Sj33u8UMRKAuPML39qdWMBnD/5f4A2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GkqsYAAADbAAAADwAAAAAAAAAAAAAAAACYAgAAZHJz&#10;L2Rvd25yZXYueG1sUEsFBgAAAAAEAAQA9QAAAIsDAAAAAA==&#10;" filled="f" stroked="f">
                  <v:textbox>
                    <w:txbxContent>
                      <w:p w:rsidR="006F2403" w:rsidRDefault="003F57B1">
                        <w:pPr>
                          <w:pStyle w:val="a5"/>
                          <w:snapToGrid w:val="0"/>
                          <w:spacing w:before="0" w:beforeAutospacing="0" w:after="0" w:afterAutospacing="0"/>
                          <w:ind w:firstLine="561"/>
                          <w:jc w:val="center"/>
                          <w:rPr>
                            <w:color w:val="21BAA6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ED7D31" w:themeColor="accent2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 w:rsidRPr="00541E82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21BAA6"/>
                            <w:kern w:val="24"/>
                            <w:sz w:val="36"/>
                            <w:szCs w:val="28"/>
                          </w:rPr>
                          <w:t>联系方式</w:t>
                        </w:r>
                      </w:p>
                    </w:txbxContent>
                  </v:textbox>
                </v:rect>
                <v:rect id="矩形 4" o:spid="_x0000_s1037" style="position:absolute;left:-1858;top:15321;width:23532;height:146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0BMcUA&#10;AADbAAAADwAAAGRycy9kb3ducmV2LnhtbESPQWsCMRSE74X+h/AKXkSzirWyNYoIoiCIWkF6e928&#10;7q5uXpYk6vrvjVDocZiZb5jxtDGVuJLzpWUFvW4CgjizuuRcweFr0RmB8AFZY2WZFNzJw3Ty+jLG&#10;VNsb7+i6D7mIEPYpKihCqFMpfVaQQd+1NXH0fq0zGKJ0udQObxFuKtlPkqE0WHJcKLCmeUHZeX8x&#10;Ctqb7+X84rc+9E+D3fn4s/5on5xSrbdm9gkiUBP+w3/tlVYwfIfnl/gD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HQExxQAAANsAAAAPAAAAAAAAAAAAAAAAAJgCAABkcnMv&#10;ZG93bnJldi54bWxQSwUGAAAAAAQABAD1AAAAigMAAAAA&#10;" filled="f" stroked="f">
                  <v:textbox>
                    <w:txbxContent>
                      <w:p w:rsidR="006F2403" w:rsidRDefault="006F2403">
                        <w:pPr>
                          <w:pStyle w:val="a5"/>
                          <w:snapToGrid w:val="0"/>
                          <w:spacing w:before="0" w:beforeAutospacing="0" w:after="0" w:afterAutospacing="0"/>
                          <w:ind w:firstLine="561"/>
                          <w:jc w:val="center"/>
                          <w:rPr>
                            <w:color w:val="21BAA6"/>
                            <w:szCs w:val="24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874BAD" w:rsidRPr="00874BAD" w:rsidRDefault="00E56070" w:rsidP="00874BAD"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7C3F9802" wp14:editId="2EB7836F">
                <wp:simplePos x="0" y="0"/>
                <wp:positionH relativeFrom="column">
                  <wp:posOffset>248285</wp:posOffset>
                </wp:positionH>
                <wp:positionV relativeFrom="paragraph">
                  <wp:posOffset>121920</wp:posOffset>
                </wp:positionV>
                <wp:extent cx="2010410" cy="0"/>
                <wp:effectExtent l="0" t="19050" r="8890" b="1905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0410" cy="0"/>
                          <a:chOff x="358775" y="3769213"/>
                          <a:chExt cx="2010818" cy="0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>
                            <a:off x="1866197" y="3769213"/>
                            <a:ext cx="503396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21BAA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0" name="直接连接符 50"/>
                        <wps:cNvCnPr/>
                        <wps:spPr>
                          <a:xfrm>
                            <a:off x="358775" y="3769213"/>
                            <a:ext cx="503396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21BAA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8" o:spid="_x0000_s1026" style="position:absolute;left:0;text-align:left;margin-left:19.55pt;margin-top:9.6pt;width:158.3pt;height:0;z-index:251752448" coordorigin="3587,37692" coordsize="2010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">
                <v:line id="直接连接符 49" o:spid="_x0000_s1027" style="position:absolute;visibility:visible;mso-wrap-style:square" from="18661,37692" to="23695,37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jbH8MAAADbAAAADwAAAGRycy9kb3ducmV2LnhtbESPW2sCMRSE3wX/QzhCX0SzSutlNYot&#10;LPSxXsDXw+a4u5icLJu4pv++KRT6OMzMN8x2H60RPXW+caxgNs1AEJdON1wpuJyLyQqED8gajWNS&#10;8E0e9rvhYIu5dk8+Un8KlUgQ9jkqqENocyl9WZNFP3UtcfJurrMYkuwqqTt8Jrg1cp5lC2mx4bRQ&#10;Y0sfNZX308MqiOuC302Dy2I5vs7jl3/rzaJV6mUUDxsQgWL4D/+1P7WC1zX8fk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Y2x/DAAAA2wAAAA8AAAAAAAAAAAAA&#10;AAAAoQIAAGRycy9kb3ducmV2LnhtbFBLBQYAAAAABAAEAPkAAACRAwAAAAA=&#10;" strokecolor="#21baa6" strokeweight="2.25pt">
                  <v:stroke joinstyle="miter"/>
                </v:line>
                <v:line id="直接连接符 50" o:spid="_x0000_s1028" style="position:absolute;visibility:visible;mso-wrap-style:square" from="3587,37692" to="8621,37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vkX8AAAADbAAAADwAAAGRycy9kb3ducmV2LnhtbERPz2vCMBS+D/wfwhN2GZpO0M7OKCoU&#10;PG7dYNdH89YWk5fQZDX7781hsOPH93t3SNaIicYwOFbwvCxAELdOD9wp+PyoFy8gQkTWaByTgl8K&#10;cNjPHnZYaXfjd5qa2IkcwqFCBX2MvpIytD1ZDEvniTP37UaLMcOxk3rEWw63Rq6KYiMtDpwbevR0&#10;7qm9Nj9WQdrWfDIDlnX59LVKb2E9mY1X6nGejq8gIqX4L/5zX7SCdV6fv+QfIPd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875F/AAAAA2wAAAA8AAAAAAAAAAAAAAAAA&#10;oQIAAGRycy9kb3ducmV2LnhtbFBLBQYAAAAABAAEAPkAAACOAwAAAAA=&#10;" strokecolor="#21baa6" strokeweight="2.25pt">
                  <v:stroke joinstyle="miter"/>
                </v:line>
              </v:group>
            </w:pict>
          </mc:Fallback>
        </mc:AlternateContent>
      </w:r>
    </w:p>
    <w:p w:rsidR="00874BAD" w:rsidRPr="00874BAD" w:rsidRDefault="00874BAD" w:rsidP="00874BAD"/>
    <w:p w:rsidR="00874BAD" w:rsidRPr="00874BAD" w:rsidRDefault="00874BAD" w:rsidP="00874BAD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122D02F" wp14:editId="5F99920F">
                <wp:simplePos x="0" y="0"/>
                <wp:positionH relativeFrom="column">
                  <wp:posOffset>2790825</wp:posOffset>
                </wp:positionH>
                <wp:positionV relativeFrom="paragraph">
                  <wp:posOffset>140970</wp:posOffset>
                </wp:positionV>
                <wp:extent cx="4572000" cy="981075"/>
                <wp:effectExtent l="0" t="0" r="0" b="952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741" w:rsidRPr="00DE7741" w:rsidRDefault="00DE7741" w:rsidP="00DE7741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 w:rsidRPr="00DE7741">
                              <w:rPr>
                                <w:rFonts w:hint="eastAsia"/>
                              </w:rPr>
                              <w:t>全国计算机二级证书</w:t>
                            </w:r>
                          </w:p>
                          <w:p w:rsidR="00DE7741" w:rsidRPr="00DE7741" w:rsidRDefault="00DE7741" w:rsidP="00DE7741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 w:rsidRPr="00DE7741">
                              <w:rPr>
                                <w:rFonts w:hint="eastAsia"/>
                              </w:rPr>
                              <w:t>普通话二级甲等证书</w:t>
                            </w:r>
                          </w:p>
                          <w:p w:rsidR="00DE7741" w:rsidRDefault="00DE7741" w:rsidP="00DE7741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 w:rsidRPr="00DE7741">
                              <w:rPr>
                                <w:rFonts w:hint="eastAsia"/>
                              </w:rPr>
                              <w:t>上海师范大学发表论文</w:t>
                            </w:r>
                            <w:r w:rsidR="007956D1">
                              <w:rPr>
                                <w:rFonts w:hint="eastAsia"/>
                              </w:rPr>
                              <w:t>《基于</w:t>
                            </w:r>
                            <w:r w:rsidR="007956D1">
                              <w:rPr>
                                <w:rFonts w:hint="eastAsia"/>
                              </w:rPr>
                              <w:t>NOMA</w:t>
                            </w:r>
                            <w:r w:rsidR="007956D1">
                              <w:rPr>
                                <w:rFonts w:hint="eastAsia"/>
                              </w:rPr>
                              <w:t>系统的上行链路功率分配》</w:t>
                            </w:r>
                          </w:p>
                          <w:p w:rsidR="00874BAD" w:rsidRPr="00DE7741" w:rsidRDefault="00874BAD" w:rsidP="00874BAD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 w:rsidRPr="00DE7741">
                              <w:rPr>
                                <w:rFonts w:hint="eastAsia"/>
                              </w:rPr>
                              <w:t>大学英语四级证书</w:t>
                            </w:r>
                          </w:p>
                          <w:p w:rsidR="00874BAD" w:rsidRPr="00DE7741" w:rsidRDefault="00874BAD" w:rsidP="00874BAD">
                            <w:pPr>
                              <w:ind w:left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8" type="#_x0000_t202" style="position:absolute;left:0;text-align:left;margin-left:219.75pt;margin-top:11.1pt;width:5in;height:77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" fillcolor="white [3201]" stroked="f" strokeweight=".5pt">
                <v:textbox>
                  <w:txbxContent>
                    <w:p w:rsidR="00DE7741" w:rsidRPr="00DE7741" w:rsidRDefault="00DE7741" w:rsidP="00DE7741">
                      <w:pPr>
                        <w:pStyle w:val="a9"/>
                        <w:numPr>
                          <w:ilvl w:val="0"/>
                          <w:numId w:val="2"/>
                        </w:numPr>
                        <w:ind w:firstLineChars="0"/>
                      </w:pPr>
                      <w:r w:rsidRPr="00DE7741">
                        <w:rPr>
                          <w:rFonts w:hint="eastAsia"/>
                        </w:rPr>
                        <w:t>全国计算机二级证书</w:t>
                      </w:r>
                    </w:p>
                    <w:p w:rsidR="00DE7741" w:rsidRPr="00DE7741" w:rsidRDefault="00DE7741" w:rsidP="00DE7741">
                      <w:pPr>
                        <w:pStyle w:val="a9"/>
                        <w:numPr>
                          <w:ilvl w:val="0"/>
                          <w:numId w:val="2"/>
                        </w:numPr>
                        <w:ind w:firstLineChars="0"/>
                      </w:pPr>
                      <w:r w:rsidRPr="00DE7741">
                        <w:rPr>
                          <w:rFonts w:hint="eastAsia"/>
                        </w:rPr>
                        <w:t>普通话二级甲等证书</w:t>
                      </w:r>
                    </w:p>
                    <w:p w:rsidR="00DE7741" w:rsidRDefault="00DE7741" w:rsidP="00DE7741">
                      <w:pPr>
                        <w:pStyle w:val="a9"/>
                        <w:numPr>
                          <w:ilvl w:val="0"/>
                          <w:numId w:val="2"/>
                        </w:numPr>
                        <w:ind w:firstLineChars="0"/>
                      </w:pPr>
                      <w:r w:rsidRPr="00DE7741">
                        <w:rPr>
                          <w:rFonts w:hint="eastAsia"/>
                        </w:rPr>
                        <w:t>上海师范大学发表论文</w:t>
                      </w:r>
                      <w:r w:rsidR="007956D1">
                        <w:rPr>
                          <w:rFonts w:hint="eastAsia"/>
                        </w:rPr>
                        <w:t>《基于</w:t>
                      </w:r>
                      <w:r w:rsidR="007956D1">
                        <w:rPr>
                          <w:rFonts w:hint="eastAsia"/>
                        </w:rPr>
                        <w:t>NOMA</w:t>
                      </w:r>
                      <w:r w:rsidR="007956D1">
                        <w:rPr>
                          <w:rFonts w:hint="eastAsia"/>
                        </w:rPr>
                        <w:t>系统的上行链路功率分配》</w:t>
                      </w:r>
                    </w:p>
                    <w:p w:rsidR="00874BAD" w:rsidRPr="00DE7741" w:rsidRDefault="00874BAD" w:rsidP="00874BAD">
                      <w:pPr>
                        <w:pStyle w:val="a9"/>
                        <w:numPr>
                          <w:ilvl w:val="0"/>
                          <w:numId w:val="2"/>
                        </w:numPr>
                        <w:ind w:firstLineChars="0"/>
                      </w:pPr>
                      <w:r w:rsidRPr="00DE7741">
                        <w:rPr>
                          <w:rFonts w:hint="eastAsia"/>
                        </w:rPr>
                        <w:t>大学英语四级证书</w:t>
                      </w:r>
                    </w:p>
                    <w:p w:rsidR="00874BAD" w:rsidRPr="00DE7741" w:rsidRDefault="00874BAD" w:rsidP="00874BAD">
                      <w:pPr>
                        <w:ind w:left="420"/>
                      </w:pPr>
                    </w:p>
                  </w:txbxContent>
                </v:textbox>
              </v:shape>
            </w:pict>
          </mc:Fallback>
        </mc:AlternateContent>
      </w:r>
    </w:p>
    <w:p w:rsidR="00874BAD" w:rsidRPr="00874BAD" w:rsidRDefault="00874BAD" w:rsidP="00874BAD"/>
    <w:p w:rsidR="00874BAD" w:rsidRPr="00874BAD" w:rsidRDefault="00874BAD" w:rsidP="00874BAD"/>
    <w:p w:rsidR="00874BAD" w:rsidRPr="00874BAD" w:rsidRDefault="00874BAD" w:rsidP="00874BAD"/>
    <w:p w:rsidR="00874BAD" w:rsidRPr="00874BAD" w:rsidRDefault="00874BAD" w:rsidP="00874BAD"/>
    <w:p w:rsidR="00874BAD" w:rsidRDefault="00706B21" w:rsidP="00874BAD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1853460" wp14:editId="0E370212">
                <wp:simplePos x="0" y="0"/>
                <wp:positionH relativeFrom="column">
                  <wp:posOffset>2876550</wp:posOffset>
                </wp:positionH>
                <wp:positionV relativeFrom="paragraph">
                  <wp:posOffset>179070</wp:posOffset>
                </wp:positionV>
                <wp:extent cx="1323975" cy="457200"/>
                <wp:effectExtent l="0" t="0" r="9525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1F0" w:rsidRDefault="00BE3E0C">
                            <w:r w:rsidRPr="00874BAD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1BAA6"/>
                                <w:kern w:val="24"/>
                                <w:sz w:val="36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39" type="#_x0000_t202" style="position:absolute;left:0;text-align:left;margin-left:226.5pt;margin-top:14.1pt;width:104.25pt;height:3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" fillcolor="white [3201]" stroked="f" strokeweight=".5pt">
                <v:textbox>
                  <w:txbxContent>
                    <w:p w:rsidR="008871F0" w:rsidRDefault="00BE3E0C">
                      <w:r w:rsidRPr="00874BAD">
                        <w:rPr>
                          <w:rFonts w:ascii="微软雅黑" w:eastAsia="微软雅黑" w:hAnsi="微软雅黑" w:hint="eastAsia"/>
                          <w:b/>
                          <w:bCs/>
                          <w:color w:val="21BAA6"/>
                          <w:kern w:val="24"/>
                          <w:sz w:val="36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 w:rsidR="008871F0" w:rsidRPr="00874BAD" w:rsidRDefault="008871F0" w:rsidP="00874BAD"/>
    <w:p w:rsidR="00874BAD" w:rsidRDefault="00233BF4" w:rsidP="00874BAD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B77AD0" wp14:editId="26EF6797">
                <wp:simplePos x="0" y="0"/>
                <wp:positionH relativeFrom="column">
                  <wp:posOffset>2616835</wp:posOffset>
                </wp:positionH>
                <wp:positionV relativeFrom="paragraph">
                  <wp:posOffset>20955</wp:posOffset>
                </wp:positionV>
                <wp:extent cx="4904105" cy="12573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410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BAD" w:rsidRPr="00233BF4" w:rsidRDefault="00874BAD" w:rsidP="00874BAD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1BAA6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:rsidR="00563911" w:rsidRDefault="00563911" w:rsidP="00563911">
                            <w:pPr>
                              <w:pStyle w:val="a9"/>
                              <w:numPr>
                                <w:ilvl w:val="0"/>
                                <w:numId w:val="9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精通</w:t>
                            </w:r>
                            <w:r>
                              <w:rPr>
                                <w:rFonts w:hint="eastAsia"/>
                              </w:rPr>
                              <w:t>HTML5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CSS</w:t>
                            </w:r>
                            <w:r>
                              <w:rPr>
                                <w:rFonts w:hint="eastAsia"/>
                              </w:rPr>
                              <w:t>、熟悉响应式布局。</w:t>
                            </w:r>
                          </w:p>
                          <w:p w:rsidR="00773D8B" w:rsidRDefault="00773D8B" w:rsidP="00563911">
                            <w:pPr>
                              <w:pStyle w:val="a9"/>
                              <w:numPr>
                                <w:ilvl w:val="0"/>
                                <w:numId w:val="9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精通</w:t>
                            </w:r>
                            <w:r>
                              <w:rPr>
                                <w:rFonts w:hint="eastAsia"/>
                              </w:rPr>
                              <w:t>JavaScript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="00233BF4">
                              <w:rPr>
                                <w:rFonts w:hint="eastAsia"/>
                              </w:rPr>
                              <w:t>Ajax</w:t>
                            </w:r>
                            <w:r>
                              <w:rPr>
                                <w:rFonts w:hint="eastAsia"/>
                              </w:rPr>
                              <w:t>等前端技术，掌握面向对象的编程的思想</w:t>
                            </w:r>
                            <w:r w:rsidR="00233BF4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773D8B" w:rsidRDefault="00773D8B" w:rsidP="00563911">
                            <w:pPr>
                              <w:pStyle w:val="a9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精通</w:t>
                            </w:r>
                            <w:r>
                              <w:rPr>
                                <w:rFonts w:hint="eastAsia"/>
                              </w:rPr>
                              <w:t>vue.js</w:t>
                            </w:r>
                            <w:r>
                              <w:rPr>
                                <w:rFonts w:hint="eastAsia"/>
                              </w:rPr>
                              <w:t>框架，可以配合后台工程师，完成产品前台页面的脚本工作</w:t>
                            </w:r>
                            <w:r w:rsidR="00E10DC7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233BF4" w:rsidRDefault="00233BF4" w:rsidP="00563911">
                            <w:pPr>
                              <w:pStyle w:val="a9"/>
                              <w:numPr>
                                <w:ilvl w:val="0"/>
                                <w:numId w:val="9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熟悉后台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技术。</w:t>
                            </w:r>
                          </w:p>
                          <w:p w:rsidR="00563911" w:rsidRDefault="00563911" w:rsidP="005639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40" type="#_x0000_t202" style="position:absolute;left:0;text-align:left;margin-left:206.05pt;margin-top:1.65pt;width:386.15pt;height:9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" fillcolor="white [3201]" stroked="f" strokeweight=".5pt">
                <v:textbox>
                  <w:txbxContent>
                    <w:p w:rsidR="00874BAD" w:rsidRPr="00233BF4" w:rsidRDefault="00874BAD" w:rsidP="00874BAD">
                      <w:pPr>
                        <w:rPr>
                          <w:rFonts w:ascii="微软雅黑" w:eastAsia="微软雅黑" w:hAnsi="微软雅黑"/>
                          <w:b/>
                          <w:bCs/>
                          <w:color w:val="21BAA6"/>
                          <w:kern w:val="24"/>
                          <w:sz w:val="24"/>
                          <w:szCs w:val="24"/>
                        </w:rPr>
                      </w:pPr>
                    </w:p>
                    <w:p w:rsidR="00563911" w:rsidRDefault="00563911" w:rsidP="00563911">
                      <w:pPr>
                        <w:pStyle w:val="a9"/>
                        <w:numPr>
                          <w:ilvl w:val="0"/>
                          <w:numId w:val="9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精通</w:t>
                      </w:r>
                      <w:r>
                        <w:rPr>
                          <w:rFonts w:hint="eastAsia"/>
                        </w:rPr>
                        <w:t>HTML5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CSS</w:t>
                      </w:r>
                      <w:r>
                        <w:rPr>
                          <w:rFonts w:hint="eastAsia"/>
                        </w:rPr>
                        <w:t>、熟悉响应式布局。</w:t>
                      </w:r>
                    </w:p>
                    <w:p w:rsidR="00773D8B" w:rsidRDefault="00773D8B" w:rsidP="00563911">
                      <w:pPr>
                        <w:pStyle w:val="a9"/>
                        <w:numPr>
                          <w:ilvl w:val="0"/>
                          <w:numId w:val="9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精通</w:t>
                      </w:r>
                      <w:r>
                        <w:rPr>
                          <w:rFonts w:hint="eastAsia"/>
                        </w:rPr>
                        <w:t>JavaScript</w:t>
                      </w:r>
                      <w:r>
                        <w:rPr>
                          <w:rFonts w:hint="eastAsia"/>
                        </w:rPr>
                        <w:t>、</w:t>
                      </w:r>
                      <w:r w:rsidR="00233BF4">
                        <w:rPr>
                          <w:rFonts w:hint="eastAsia"/>
                        </w:rPr>
                        <w:t>Ajax</w:t>
                      </w:r>
                      <w:r>
                        <w:rPr>
                          <w:rFonts w:hint="eastAsia"/>
                        </w:rPr>
                        <w:t>等前端技术，掌握面向对象的编程的思想</w:t>
                      </w:r>
                      <w:r w:rsidR="00233BF4">
                        <w:rPr>
                          <w:rFonts w:hint="eastAsia"/>
                        </w:rPr>
                        <w:t>。</w:t>
                      </w:r>
                    </w:p>
                    <w:p w:rsidR="00773D8B" w:rsidRDefault="00773D8B" w:rsidP="00563911">
                      <w:pPr>
                        <w:pStyle w:val="a9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精通</w:t>
                      </w:r>
                      <w:r>
                        <w:rPr>
                          <w:rFonts w:hint="eastAsia"/>
                        </w:rPr>
                        <w:t>vue.js</w:t>
                      </w:r>
                      <w:r>
                        <w:rPr>
                          <w:rFonts w:hint="eastAsia"/>
                        </w:rPr>
                        <w:t>框架，可以配合后台工程师，完成产品前台页面的脚本工作</w:t>
                      </w:r>
                      <w:r w:rsidR="00E10DC7">
                        <w:rPr>
                          <w:rFonts w:hint="eastAsia"/>
                        </w:rPr>
                        <w:t>。</w:t>
                      </w:r>
                    </w:p>
                    <w:p w:rsidR="00233BF4" w:rsidRDefault="00233BF4" w:rsidP="00563911">
                      <w:pPr>
                        <w:pStyle w:val="a9"/>
                        <w:numPr>
                          <w:ilvl w:val="0"/>
                          <w:numId w:val="9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熟悉后台</w:t>
                      </w:r>
                      <w:proofErr w:type="spellStart"/>
                      <w:r>
                        <w:rPr>
                          <w:rFonts w:hint="eastAsia"/>
                        </w:rPr>
                        <w:t>php</w:t>
                      </w:r>
                      <w:proofErr w:type="spellEnd"/>
                      <w:r>
                        <w:rPr>
                          <w:rFonts w:hint="eastAsia"/>
                        </w:rPr>
                        <w:t>技术。</w:t>
                      </w:r>
                    </w:p>
                    <w:p w:rsidR="00563911" w:rsidRDefault="00563911" w:rsidP="00563911"/>
                  </w:txbxContent>
                </v:textbox>
              </v:shape>
            </w:pict>
          </mc:Fallback>
        </mc:AlternateContent>
      </w:r>
      <w:r w:rsidR="008871F0" w:rsidRPr="00FD036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E3214D4" wp14:editId="7255FB0E">
                <wp:simplePos x="0" y="0"/>
                <wp:positionH relativeFrom="column">
                  <wp:posOffset>4731385</wp:posOffset>
                </wp:positionH>
                <wp:positionV relativeFrom="paragraph">
                  <wp:posOffset>20955</wp:posOffset>
                </wp:positionV>
                <wp:extent cx="4392295" cy="0"/>
                <wp:effectExtent l="0" t="0" r="27305" b="19050"/>
                <wp:wrapNone/>
                <wp:docPr id="33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92295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262626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55pt,1.65pt" to="718.4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" strokecolor="#262626" strokeweight="1.5pt">
                <v:stroke joinstyle="miter"/>
              </v:line>
            </w:pict>
          </mc:Fallback>
        </mc:AlternateContent>
      </w:r>
    </w:p>
    <w:p w:rsidR="0024524C" w:rsidRPr="00874BAD" w:rsidRDefault="005A0BD8" w:rsidP="00874BAD">
      <w:pPr>
        <w:tabs>
          <w:tab w:val="left" w:pos="46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8D3375" wp14:editId="2EFBF495">
                <wp:simplePos x="0" y="0"/>
                <wp:positionH relativeFrom="margin">
                  <wp:posOffset>2619375</wp:posOffset>
                </wp:positionH>
                <wp:positionV relativeFrom="paragraph">
                  <wp:posOffset>4290060</wp:posOffset>
                </wp:positionV>
                <wp:extent cx="4743450" cy="1571625"/>
                <wp:effectExtent l="0" t="0" r="0" b="9525"/>
                <wp:wrapNone/>
                <wp:docPr id="27" name="文本框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6D86" w:rsidRPr="007E2B06" w:rsidRDefault="00B46D86" w:rsidP="00874BAD">
                            <w:pPr>
                              <w:pStyle w:val="a5"/>
                              <w:snapToGrid w:val="0"/>
                              <w:spacing w:before="0" w:beforeAutospacing="0" w:after="0" w:afterAutospacing="0" w:line="276" w:lineRule="auto"/>
                              <w:ind w:firstLineChars="200" w:firstLine="40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71717" w:themeColor="background2" w:themeShade="1A"/>
                                <w:kern w:val="24"/>
                                <w:sz w:val="20"/>
                              </w:rPr>
                            </w:pPr>
                          </w:p>
                          <w:p w:rsidR="005A0BD8" w:rsidRDefault="004D582F" w:rsidP="00937884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ind w:leftChars="100" w:left="210" w:firstLineChars="100" w:firstLine="220"/>
                              <w:rPr>
                                <w:rFonts w:ascii="微软雅黑" w:eastAsia="微软雅黑" w:hAnsi="微软雅黑"/>
                                <w:bCs/>
                                <w:color w:val="171717" w:themeColor="background2" w:themeShade="1A"/>
                                <w:kern w:val="24"/>
                                <w:sz w:val="20"/>
                              </w:rPr>
                            </w:pPr>
                            <w:r w:rsidRPr="00937884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1BAA6"/>
                                <w:kern w:val="24"/>
                                <w:sz w:val="22"/>
                              </w:rPr>
                              <w:t>自我评价</w:t>
                            </w:r>
                            <w:r w:rsidR="00B46D86" w:rsidRPr="004D582F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1BAA6"/>
                                <w:kern w:val="24"/>
                                <w:sz w:val="20"/>
                              </w:rPr>
                              <w:t xml:space="preserve"> </w:t>
                            </w:r>
                            <w:r w:rsidR="00B46D86" w:rsidRPr="00B46D86">
                              <w:rPr>
                                <w:rFonts w:ascii="微软雅黑" w:eastAsia="微软雅黑" w:hAnsi="微软雅黑" w:hint="eastAsia"/>
                                <w:bCs/>
                                <w:color w:val="21BAA6"/>
                                <w:kern w:val="24"/>
                                <w:sz w:val="20"/>
                              </w:rPr>
                              <w:t xml:space="preserve">  </w:t>
                            </w:r>
                            <w:r w:rsidR="000B280F">
                              <w:rPr>
                                <w:rFonts w:ascii="微软雅黑" w:eastAsia="微软雅黑" w:hAnsi="微软雅黑" w:hint="eastAsia"/>
                                <w:bCs/>
                                <w:color w:val="171717" w:themeColor="background2" w:themeShade="1A"/>
                                <w:kern w:val="24"/>
                                <w:sz w:val="20"/>
                              </w:rPr>
                              <w:t>本人</w:t>
                            </w:r>
                            <w:r w:rsidR="007E2B06" w:rsidRPr="007E2B06">
                              <w:rPr>
                                <w:rFonts w:ascii="微软雅黑" w:eastAsia="微软雅黑" w:hAnsi="微软雅黑" w:hint="eastAsia"/>
                                <w:bCs/>
                                <w:color w:val="171717" w:themeColor="background2" w:themeShade="1A"/>
                                <w:kern w:val="24"/>
                                <w:sz w:val="20"/>
                              </w:rPr>
                              <w:t>敢想敢做</w:t>
                            </w:r>
                            <w:r w:rsidR="007E2B06">
                              <w:rPr>
                                <w:rFonts w:ascii="微软雅黑" w:eastAsia="微软雅黑" w:hAnsi="微软雅黑" w:hint="eastAsia"/>
                                <w:bCs/>
                                <w:color w:val="171717" w:themeColor="background2" w:themeShade="1A"/>
                                <w:kern w:val="24"/>
                                <w:sz w:val="20"/>
                              </w:rPr>
                              <w:t>，认真负责，</w:t>
                            </w:r>
                            <w:r w:rsidR="005C59A4">
                              <w:rPr>
                                <w:rFonts w:ascii="微软雅黑" w:eastAsia="微软雅黑" w:hAnsi="微软雅黑" w:hint="eastAsia"/>
                                <w:bCs/>
                                <w:color w:val="171717" w:themeColor="background2" w:themeShade="1A"/>
                                <w:kern w:val="24"/>
                                <w:sz w:val="20"/>
                              </w:rPr>
                              <w:t>有团队意识，热爱技术</w:t>
                            </w:r>
                            <w:r w:rsidR="007E2B06">
                              <w:rPr>
                                <w:rFonts w:ascii="微软雅黑" w:eastAsia="微软雅黑" w:hAnsi="微软雅黑" w:hint="eastAsia"/>
                                <w:bCs/>
                                <w:color w:val="171717" w:themeColor="background2" w:themeShade="1A"/>
                                <w:kern w:val="24"/>
                                <w:sz w:val="20"/>
                              </w:rPr>
                              <w:t>，</w:t>
                            </w:r>
                            <w:r w:rsidR="005C59A4">
                              <w:rPr>
                                <w:rFonts w:ascii="微软雅黑" w:eastAsia="微软雅黑" w:hAnsi="微软雅黑" w:hint="eastAsia"/>
                                <w:bCs/>
                                <w:color w:val="171717" w:themeColor="background2" w:themeShade="1A"/>
                                <w:kern w:val="24"/>
                                <w:sz w:val="20"/>
                              </w:rPr>
                              <w:t>主动学习能力强</w:t>
                            </w:r>
                            <w:r w:rsidR="005A0BD8">
                              <w:rPr>
                                <w:rFonts w:ascii="微软雅黑" w:eastAsia="微软雅黑" w:hAnsi="微软雅黑" w:hint="eastAsia"/>
                                <w:bCs/>
                                <w:color w:val="171717" w:themeColor="background2" w:themeShade="1A"/>
                                <w:kern w:val="24"/>
                                <w:sz w:val="20"/>
                              </w:rPr>
                              <w:t>，具有一定的软件开发和测试能力，具有一定web前端开发方面的知识和经验，熟悉</w:t>
                            </w:r>
                            <w:r w:rsidR="00937884">
                              <w:rPr>
                                <w:rFonts w:ascii="微软雅黑" w:eastAsia="微软雅黑" w:hAnsi="微软雅黑" w:hint="eastAsia"/>
                                <w:bCs/>
                                <w:color w:val="171717" w:themeColor="background2" w:themeShade="1A"/>
                                <w:kern w:val="24"/>
                                <w:sz w:val="20"/>
                              </w:rPr>
                              <w:t>产品开发流程。我坚信，我可以全身心的投入并以真诚负责的态度对待工作，寻求自我价值的不断提升。</w:t>
                            </w:r>
                          </w:p>
                          <w:p w:rsidR="00874BAD" w:rsidRPr="00874BAD" w:rsidRDefault="00874BAD" w:rsidP="00874BAD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eastAsia="微软雅黑" w:hAnsi="微软雅黑"/>
                                <w:bCs/>
                                <w:color w:val="171717" w:themeColor="background2" w:themeShade="1A"/>
                                <w:kern w:val="24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0" o:spid="_x0000_s1040" type="#_x0000_t202" style="position:absolute;left:0;text-align:left;margin-left:206.25pt;margin-top:337.8pt;width:373.5pt;height:1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" filled="f" stroked="f">
                <v:textbox>
                  <w:txbxContent>
                    <w:p w:rsidR="00B46D86" w:rsidRPr="007E2B06" w:rsidRDefault="00B46D86" w:rsidP="00874BAD">
                      <w:pPr>
                        <w:pStyle w:val="a5"/>
                        <w:snapToGrid w:val="0"/>
                        <w:spacing w:before="0" w:beforeAutospacing="0" w:after="0" w:afterAutospacing="0" w:line="276" w:lineRule="auto"/>
                        <w:ind w:firstLineChars="200" w:firstLine="400"/>
                        <w:rPr>
                          <w:rFonts w:ascii="微软雅黑" w:eastAsia="微软雅黑" w:hAnsi="微软雅黑"/>
                          <w:b/>
                          <w:bCs/>
                          <w:color w:val="171717" w:themeColor="background2" w:themeShade="1A"/>
                          <w:kern w:val="24"/>
                          <w:sz w:val="20"/>
                        </w:rPr>
                      </w:pPr>
                    </w:p>
                    <w:p w:rsidR="005A0BD8" w:rsidRDefault="004D582F" w:rsidP="00937884">
                      <w:pPr>
                        <w:pStyle w:val="a5"/>
                        <w:snapToGrid w:val="0"/>
                        <w:spacing w:before="0" w:beforeAutospacing="0" w:after="0" w:afterAutospacing="0"/>
                        <w:ind w:leftChars="100" w:left="210" w:firstLineChars="100" w:firstLine="220"/>
                        <w:rPr>
                          <w:rFonts w:ascii="微软雅黑" w:eastAsia="微软雅黑" w:hAnsi="微软雅黑" w:hint="eastAsia"/>
                          <w:bCs/>
                          <w:color w:val="171717" w:themeColor="background2" w:themeShade="1A"/>
                          <w:kern w:val="24"/>
                          <w:sz w:val="20"/>
                        </w:rPr>
                      </w:pPr>
                      <w:r w:rsidRPr="00937884">
                        <w:rPr>
                          <w:rFonts w:ascii="微软雅黑" w:eastAsia="微软雅黑" w:hAnsi="微软雅黑" w:hint="eastAsia"/>
                          <w:b/>
                          <w:bCs/>
                          <w:color w:val="21BAA6"/>
                          <w:kern w:val="24"/>
                          <w:sz w:val="22"/>
                        </w:rPr>
                        <w:t>自我评价</w:t>
                      </w:r>
                      <w:r w:rsidR="00B46D86" w:rsidRPr="004D582F">
                        <w:rPr>
                          <w:rFonts w:ascii="微软雅黑" w:eastAsia="微软雅黑" w:hAnsi="微软雅黑" w:hint="eastAsia"/>
                          <w:b/>
                          <w:bCs/>
                          <w:color w:val="21BAA6"/>
                          <w:kern w:val="24"/>
                          <w:sz w:val="20"/>
                        </w:rPr>
                        <w:t xml:space="preserve"> </w:t>
                      </w:r>
                      <w:r w:rsidR="00B46D86" w:rsidRPr="00B46D86">
                        <w:rPr>
                          <w:rFonts w:ascii="微软雅黑" w:eastAsia="微软雅黑" w:hAnsi="微软雅黑" w:hint="eastAsia"/>
                          <w:bCs/>
                          <w:color w:val="21BAA6"/>
                          <w:kern w:val="24"/>
                          <w:sz w:val="20"/>
                        </w:rPr>
                        <w:t xml:space="preserve">  </w:t>
                      </w:r>
                      <w:r w:rsidR="000B280F">
                        <w:rPr>
                          <w:rFonts w:ascii="微软雅黑" w:eastAsia="微软雅黑" w:hAnsi="微软雅黑" w:hint="eastAsia"/>
                          <w:bCs/>
                          <w:color w:val="171717" w:themeColor="background2" w:themeShade="1A"/>
                          <w:kern w:val="24"/>
                          <w:sz w:val="20"/>
                        </w:rPr>
                        <w:t>本人</w:t>
                      </w:r>
                      <w:r w:rsidR="007E2B06" w:rsidRPr="007E2B06">
                        <w:rPr>
                          <w:rFonts w:ascii="微软雅黑" w:eastAsia="微软雅黑" w:hAnsi="微软雅黑" w:hint="eastAsia"/>
                          <w:bCs/>
                          <w:color w:val="171717" w:themeColor="background2" w:themeShade="1A"/>
                          <w:kern w:val="24"/>
                          <w:sz w:val="20"/>
                        </w:rPr>
                        <w:t>敢想敢做</w:t>
                      </w:r>
                      <w:r w:rsidR="007E2B06">
                        <w:rPr>
                          <w:rFonts w:ascii="微软雅黑" w:eastAsia="微软雅黑" w:hAnsi="微软雅黑" w:hint="eastAsia"/>
                          <w:bCs/>
                          <w:color w:val="171717" w:themeColor="background2" w:themeShade="1A"/>
                          <w:kern w:val="24"/>
                          <w:sz w:val="20"/>
                        </w:rPr>
                        <w:t>，认真负责，</w:t>
                      </w:r>
                      <w:r w:rsidR="005C59A4">
                        <w:rPr>
                          <w:rFonts w:ascii="微软雅黑" w:eastAsia="微软雅黑" w:hAnsi="微软雅黑" w:hint="eastAsia"/>
                          <w:bCs/>
                          <w:color w:val="171717" w:themeColor="background2" w:themeShade="1A"/>
                          <w:kern w:val="24"/>
                          <w:sz w:val="20"/>
                        </w:rPr>
                        <w:t>有团队意识，热爱技术</w:t>
                      </w:r>
                      <w:r w:rsidR="007E2B06">
                        <w:rPr>
                          <w:rFonts w:ascii="微软雅黑" w:eastAsia="微软雅黑" w:hAnsi="微软雅黑" w:hint="eastAsia"/>
                          <w:bCs/>
                          <w:color w:val="171717" w:themeColor="background2" w:themeShade="1A"/>
                          <w:kern w:val="24"/>
                          <w:sz w:val="20"/>
                        </w:rPr>
                        <w:t>，</w:t>
                      </w:r>
                      <w:r w:rsidR="005C59A4">
                        <w:rPr>
                          <w:rFonts w:ascii="微软雅黑" w:eastAsia="微软雅黑" w:hAnsi="微软雅黑" w:hint="eastAsia"/>
                          <w:bCs/>
                          <w:color w:val="171717" w:themeColor="background2" w:themeShade="1A"/>
                          <w:kern w:val="24"/>
                          <w:sz w:val="20"/>
                        </w:rPr>
                        <w:t>主动学习能力强</w:t>
                      </w:r>
                      <w:r w:rsidR="005A0BD8">
                        <w:rPr>
                          <w:rFonts w:ascii="微软雅黑" w:eastAsia="微软雅黑" w:hAnsi="微软雅黑" w:hint="eastAsia"/>
                          <w:bCs/>
                          <w:color w:val="171717" w:themeColor="background2" w:themeShade="1A"/>
                          <w:kern w:val="24"/>
                          <w:sz w:val="20"/>
                        </w:rPr>
                        <w:t>，具有一定的软件开发和测试能力，具有一定web前端开发方面的知识和经验，熟悉</w:t>
                      </w:r>
                      <w:r w:rsidR="00937884">
                        <w:rPr>
                          <w:rFonts w:ascii="微软雅黑" w:eastAsia="微软雅黑" w:hAnsi="微软雅黑" w:hint="eastAsia"/>
                          <w:bCs/>
                          <w:color w:val="171717" w:themeColor="background2" w:themeShade="1A"/>
                          <w:kern w:val="24"/>
                          <w:sz w:val="20"/>
                        </w:rPr>
                        <w:t>产品开发流程。我坚信，我可以全身心的投入并以真诚负责的态度对待工作，寻求自我价值的不断提升。</w:t>
                      </w:r>
                    </w:p>
                    <w:p w:rsidR="00874BAD" w:rsidRPr="00874BAD" w:rsidRDefault="00874BAD" w:rsidP="00874BAD">
                      <w:pPr>
                        <w:pStyle w:val="a5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eastAsia="微软雅黑" w:hAnsi="微软雅黑"/>
                          <w:bCs/>
                          <w:color w:val="171717" w:themeColor="background2" w:themeShade="1A"/>
                          <w:kern w:val="24"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F5C8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E2D33F" wp14:editId="22CEC692">
                <wp:simplePos x="0" y="0"/>
                <wp:positionH relativeFrom="column">
                  <wp:posOffset>3095625</wp:posOffset>
                </wp:positionH>
                <wp:positionV relativeFrom="paragraph">
                  <wp:posOffset>2137410</wp:posOffset>
                </wp:positionV>
                <wp:extent cx="4371975" cy="1876425"/>
                <wp:effectExtent l="0" t="0" r="9525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1876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786" w:rsidRPr="007D155E" w:rsidRDefault="001E1786">
                            <w:pPr>
                              <w:rPr>
                                <w:b/>
                              </w:rPr>
                            </w:pPr>
                            <w:r w:rsidRPr="007D155E">
                              <w:rPr>
                                <w:rFonts w:hint="eastAsia"/>
                                <w:b/>
                              </w:rPr>
                              <w:t>基于</w:t>
                            </w:r>
                            <w:r w:rsidRPr="007D155E">
                              <w:rPr>
                                <w:rFonts w:hint="eastAsia"/>
                                <w:b/>
                              </w:rPr>
                              <w:t>Vue.js</w:t>
                            </w:r>
                            <w:r w:rsidRPr="007D155E">
                              <w:rPr>
                                <w:rFonts w:hint="eastAsia"/>
                                <w:b/>
                              </w:rPr>
                              <w:t>框架的移动端</w:t>
                            </w:r>
                            <w:r w:rsidRPr="007D155E">
                              <w:rPr>
                                <w:rFonts w:hint="eastAsia"/>
                                <w:b/>
                              </w:rPr>
                              <w:t>APP</w:t>
                            </w:r>
                            <w:r w:rsidRPr="007D155E">
                              <w:rPr>
                                <w:rFonts w:hint="eastAsia"/>
                                <w:b/>
                              </w:rPr>
                              <w:t>开发</w:t>
                            </w:r>
                          </w:p>
                          <w:p w:rsidR="001E1786" w:rsidRDefault="001E1786">
                            <w:r w:rsidRPr="007D155E">
                              <w:rPr>
                                <w:rFonts w:hint="eastAsia"/>
                                <w:b/>
                              </w:rPr>
                              <w:t>概述：</w:t>
                            </w:r>
                            <w:r>
                              <w:rPr>
                                <w:rFonts w:hint="eastAsia"/>
                              </w:rPr>
                              <w:t>本项目是一款移动端点餐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  <w:p w:rsidR="001E1786" w:rsidRDefault="001E1786">
                            <w:r w:rsidRPr="007D155E">
                              <w:rPr>
                                <w:rFonts w:hint="eastAsia"/>
                                <w:b/>
                              </w:rPr>
                              <w:t>项目介绍：</w:t>
                            </w:r>
                            <w:r>
                              <w:rPr>
                                <w:rFonts w:hint="eastAsia"/>
                              </w:rPr>
                              <w:t>基于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vue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-cli</w:t>
                            </w:r>
                            <w:r>
                              <w:rPr>
                                <w:rFonts w:hint="eastAsia"/>
                              </w:rPr>
                              <w:t>脚手架开发的</w:t>
                            </w:r>
                            <w:r>
                              <w:rPr>
                                <w:rFonts w:hint="eastAsia"/>
                              </w:rPr>
                              <w:t>Vue.js</w:t>
                            </w:r>
                            <w:r>
                              <w:rPr>
                                <w:rFonts w:hint="eastAsia"/>
                              </w:rPr>
                              <w:t>框架下的移动端</w:t>
                            </w: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  <w:r w:rsidR="00687A10">
                              <w:rPr>
                                <w:rFonts w:hint="eastAsia"/>
                              </w:rPr>
                              <w:t>。基于组件化</w:t>
                            </w:r>
                            <w:r w:rsidR="00F47B30">
                              <w:rPr>
                                <w:rFonts w:hint="eastAsia"/>
                              </w:rPr>
                              <w:t>和</w:t>
                            </w:r>
                            <w:r w:rsidR="007D155E">
                              <w:rPr>
                                <w:rFonts w:hint="eastAsia"/>
                              </w:rPr>
                              <w:t>模块化的开发方式。</w:t>
                            </w:r>
                          </w:p>
                          <w:p w:rsidR="007D155E" w:rsidRPr="003F5C81" w:rsidRDefault="007D155E" w:rsidP="003F5C81">
                            <w:pPr>
                              <w:rPr>
                                <w:b/>
                              </w:rPr>
                            </w:pPr>
                            <w:r w:rsidRPr="003F5C81">
                              <w:rPr>
                                <w:rFonts w:hint="eastAsia"/>
                                <w:b/>
                              </w:rPr>
                              <w:t>主要功能：</w:t>
                            </w:r>
                          </w:p>
                          <w:p w:rsidR="003F5C81" w:rsidRPr="003F5C81" w:rsidRDefault="003F5C81" w:rsidP="003F5C81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ind w:firstLineChars="0"/>
                            </w:pPr>
                            <w:r w:rsidRPr="003F5C81">
                              <w:rPr>
                                <w:rFonts w:hint="eastAsia"/>
                              </w:rPr>
                              <w:t>各组件均可上下滑动</w:t>
                            </w:r>
                          </w:p>
                          <w:p w:rsidR="003F5C81" w:rsidRPr="003F5C81" w:rsidRDefault="003F5C81" w:rsidP="003F5C81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ind w:firstLineChars="0"/>
                            </w:pPr>
                            <w:r w:rsidRPr="003F5C81">
                              <w:rPr>
                                <w:rFonts w:hint="eastAsia"/>
                              </w:rPr>
                              <w:t>点击</w:t>
                            </w:r>
                            <w:r w:rsidRPr="003F5C81">
                              <w:rPr>
                                <w:rFonts w:hint="eastAsia"/>
                              </w:rPr>
                              <w:t>list</w:t>
                            </w:r>
                            <w:r w:rsidRPr="003F5C81">
                              <w:rPr>
                                <w:rFonts w:hint="eastAsia"/>
                              </w:rPr>
                              <w:t>查看商品详情页</w:t>
                            </w:r>
                          </w:p>
                          <w:p w:rsidR="003F5C81" w:rsidRPr="003F5C81" w:rsidRDefault="003F5C81" w:rsidP="003F5C81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ind w:firstLineChars="0"/>
                            </w:pPr>
                            <w:r w:rsidRPr="003F5C81">
                              <w:rPr>
                                <w:rFonts w:hint="eastAsia"/>
                              </w:rPr>
                              <w:t>父子组件之间通信</w:t>
                            </w:r>
                          </w:p>
                          <w:p w:rsidR="003F5C81" w:rsidRPr="003F5C81" w:rsidRDefault="003F5C81" w:rsidP="003F5C81">
                            <w:pPr>
                              <w:pStyle w:val="a9"/>
                              <w:numPr>
                                <w:ilvl w:val="0"/>
                                <w:numId w:val="10"/>
                              </w:numPr>
                              <w:ind w:firstLineChars="0"/>
                            </w:pPr>
                            <w:r w:rsidRPr="003F5C81">
                              <w:rPr>
                                <w:rFonts w:hint="eastAsia"/>
                              </w:rPr>
                              <w:t>评论内容可筛选查看等。</w:t>
                            </w:r>
                          </w:p>
                          <w:p w:rsidR="007D155E" w:rsidRPr="001E1786" w:rsidRDefault="007D15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43.75pt;margin-top:168.3pt;width:344.25pt;height:147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" fillcolor="white [3201]" stroked="f" strokeweight="1pt">
                <v:textbox>
                  <w:txbxContent>
                    <w:p w:rsidR="001E1786" w:rsidRPr="007D155E" w:rsidRDefault="001E1786">
                      <w:pPr>
                        <w:rPr>
                          <w:rFonts w:hint="eastAsia"/>
                          <w:b/>
                        </w:rPr>
                      </w:pPr>
                      <w:r w:rsidRPr="007D155E">
                        <w:rPr>
                          <w:rFonts w:hint="eastAsia"/>
                          <w:b/>
                        </w:rPr>
                        <w:t>基于</w:t>
                      </w:r>
                      <w:r w:rsidRPr="007D155E">
                        <w:rPr>
                          <w:rFonts w:hint="eastAsia"/>
                          <w:b/>
                        </w:rPr>
                        <w:t>Vue.js</w:t>
                      </w:r>
                      <w:r w:rsidRPr="007D155E">
                        <w:rPr>
                          <w:rFonts w:hint="eastAsia"/>
                          <w:b/>
                        </w:rPr>
                        <w:t>框架的移动端</w:t>
                      </w:r>
                      <w:r w:rsidRPr="007D155E">
                        <w:rPr>
                          <w:rFonts w:hint="eastAsia"/>
                          <w:b/>
                        </w:rPr>
                        <w:t>APP</w:t>
                      </w:r>
                      <w:r w:rsidRPr="007D155E">
                        <w:rPr>
                          <w:rFonts w:hint="eastAsia"/>
                          <w:b/>
                        </w:rPr>
                        <w:t>开发</w:t>
                      </w:r>
                    </w:p>
                    <w:p w:rsidR="001E1786" w:rsidRDefault="001E1786">
                      <w:pPr>
                        <w:rPr>
                          <w:rFonts w:hint="eastAsia"/>
                        </w:rPr>
                      </w:pPr>
                      <w:r w:rsidRPr="007D155E">
                        <w:rPr>
                          <w:rFonts w:hint="eastAsia"/>
                          <w:b/>
                        </w:rPr>
                        <w:t>概述：</w:t>
                      </w:r>
                      <w:r>
                        <w:rPr>
                          <w:rFonts w:hint="eastAsia"/>
                        </w:rPr>
                        <w:t>本项目是一款移动端点餐</w:t>
                      </w:r>
                      <w:r>
                        <w:rPr>
                          <w:rFonts w:hint="eastAsia"/>
                        </w:rPr>
                        <w:t>APP</w:t>
                      </w:r>
                    </w:p>
                    <w:p w:rsidR="001E1786" w:rsidRDefault="001E1786">
                      <w:pPr>
                        <w:rPr>
                          <w:rFonts w:hint="eastAsia"/>
                        </w:rPr>
                      </w:pPr>
                      <w:r w:rsidRPr="007D155E">
                        <w:rPr>
                          <w:rFonts w:hint="eastAsia"/>
                          <w:b/>
                        </w:rPr>
                        <w:t>项目介绍：</w:t>
                      </w:r>
                      <w:r>
                        <w:rPr>
                          <w:rFonts w:hint="eastAsia"/>
                        </w:rPr>
                        <w:t>基于</w:t>
                      </w:r>
                      <w:proofErr w:type="spellStart"/>
                      <w:r>
                        <w:rPr>
                          <w:rFonts w:hint="eastAsia"/>
                        </w:rPr>
                        <w:t>vue</w:t>
                      </w:r>
                      <w:proofErr w:type="spellEnd"/>
                      <w:r>
                        <w:rPr>
                          <w:rFonts w:hint="eastAsia"/>
                        </w:rPr>
                        <w:t>-cli</w:t>
                      </w:r>
                      <w:r>
                        <w:rPr>
                          <w:rFonts w:hint="eastAsia"/>
                        </w:rPr>
                        <w:t>脚手架开发的</w:t>
                      </w:r>
                      <w:r>
                        <w:rPr>
                          <w:rFonts w:hint="eastAsia"/>
                        </w:rPr>
                        <w:t>Vue.js</w:t>
                      </w:r>
                      <w:r>
                        <w:rPr>
                          <w:rFonts w:hint="eastAsia"/>
                        </w:rPr>
                        <w:t>框架下的移动端</w:t>
                      </w:r>
                      <w:r>
                        <w:rPr>
                          <w:rFonts w:hint="eastAsia"/>
                        </w:rPr>
                        <w:t>APP</w:t>
                      </w:r>
                      <w:r>
                        <w:rPr>
                          <w:rFonts w:hint="eastAsia"/>
                        </w:rPr>
                        <w:t>项目</w:t>
                      </w:r>
                      <w:r w:rsidR="00687A10">
                        <w:rPr>
                          <w:rFonts w:hint="eastAsia"/>
                        </w:rPr>
                        <w:t>。基于组件化</w:t>
                      </w:r>
                      <w:r w:rsidR="00F47B30">
                        <w:rPr>
                          <w:rFonts w:hint="eastAsia"/>
                        </w:rPr>
                        <w:t>和</w:t>
                      </w:r>
                      <w:r w:rsidR="007D155E">
                        <w:rPr>
                          <w:rFonts w:hint="eastAsia"/>
                        </w:rPr>
                        <w:t>模块化的开发方式。</w:t>
                      </w:r>
                    </w:p>
                    <w:p w:rsidR="007D155E" w:rsidRPr="003F5C81" w:rsidRDefault="007D155E" w:rsidP="003F5C81">
                      <w:pPr>
                        <w:rPr>
                          <w:rFonts w:hint="eastAsia"/>
                          <w:b/>
                        </w:rPr>
                      </w:pPr>
                      <w:r w:rsidRPr="003F5C81">
                        <w:rPr>
                          <w:rFonts w:hint="eastAsia"/>
                          <w:b/>
                        </w:rPr>
                        <w:t>主要功能：</w:t>
                      </w:r>
                    </w:p>
                    <w:p w:rsidR="003F5C81" w:rsidRPr="003F5C81" w:rsidRDefault="003F5C81" w:rsidP="003F5C81">
                      <w:pPr>
                        <w:pStyle w:val="a9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hint="eastAsia"/>
                        </w:rPr>
                      </w:pPr>
                      <w:r w:rsidRPr="003F5C81">
                        <w:rPr>
                          <w:rFonts w:hint="eastAsia"/>
                        </w:rPr>
                        <w:t>各组件均可上下滑动</w:t>
                      </w:r>
                    </w:p>
                    <w:p w:rsidR="003F5C81" w:rsidRPr="003F5C81" w:rsidRDefault="003F5C81" w:rsidP="003F5C81">
                      <w:pPr>
                        <w:pStyle w:val="a9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hint="eastAsia"/>
                        </w:rPr>
                      </w:pPr>
                      <w:r w:rsidRPr="003F5C81">
                        <w:rPr>
                          <w:rFonts w:hint="eastAsia"/>
                        </w:rPr>
                        <w:t>点击</w:t>
                      </w:r>
                      <w:r w:rsidRPr="003F5C81">
                        <w:rPr>
                          <w:rFonts w:hint="eastAsia"/>
                        </w:rPr>
                        <w:t>list</w:t>
                      </w:r>
                      <w:r w:rsidRPr="003F5C81">
                        <w:rPr>
                          <w:rFonts w:hint="eastAsia"/>
                        </w:rPr>
                        <w:t>查看商品详情页</w:t>
                      </w:r>
                    </w:p>
                    <w:p w:rsidR="003F5C81" w:rsidRPr="003F5C81" w:rsidRDefault="003F5C81" w:rsidP="003F5C81">
                      <w:pPr>
                        <w:pStyle w:val="a9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hint="eastAsia"/>
                        </w:rPr>
                      </w:pPr>
                      <w:r w:rsidRPr="003F5C81">
                        <w:rPr>
                          <w:rFonts w:hint="eastAsia"/>
                        </w:rPr>
                        <w:t>父子组件之间通信</w:t>
                      </w:r>
                    </w:p>
                    <w:p w:rsidR="003F5C81" w:rsidRPr="003F5C81" w:rsidRDefault="003F5C81" w:rsidP="003F5C81">
                      <w:pPr>
                        <w:pStyle w:val="a9"/>
                        <w:numPr>
                          <w:ilvl w:val="0"/>
                          <w:numId w:val="10"/>
                        </w:numPr>
                        <w:ind w:firstLineChars="0"/>
                        <w:rPr>
                          <w:rFonts w:hint="eastAsia"/>
                        </w:rPr>
                      </w:pPr>
                      <w:r w:rsidRPr="003F5C81">
                        <w:rPr>
                          <w:rFonts w:hint="eastAsia"/>
                        </w:rPr>
                        <w:t>评论内容可筛选查看等。</w:t>
                      </w:r>
                    </w:p>
                    <w:p w:rsidR="007D155E" w:rsidRPr="001E1786" w:rsidRDefault="007D155E"/>
                  </w:txbxContent>
                </v:textbox>
              </v:shape>
            </w:pict>
          </mc:Fallback>
        </mc:AlternateContent>
      </w:r>
      <w:r w:rsidR="001E1786" w:rsidRPr="00FD0360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A488BB" wp14:editId="501E68E4">
                <wp:simplePos x="0" y="0"/>
                <wp:positionH relativeFrom="column">
                  <wp:posOffset>4702810</wp:posOffset>
                </wp:positionH>
                <wp:positionV relativeFrom="paragraph">
                  <wp:posOffset>1689735</wp:posOffset>
                </wp:positionV>
                <wp:extent cx="4392295" cy="0"/>
                <wp:effectExtent l="0" t="0" r="27305" b="19050"/>
                <wp:wrapNone/>
                <wp:docPr id="9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92295" cy="0"/>
                        </a:xfrm>
                        <a:prstGeom prst="line">
                          <a:avLst/>
                        </a:prstGeom>
                        <a:noFill/>
                        <a:ln w="19050" algn="ctr">
                          <a:solidFill>
                            <a:srgbClr val="262626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pt,133.05pt" to="716.15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" strokecolor="#262626" strokeweight="1.5pt">
                <v:stroke joinstyle="miter"/>
              </v:line>
            </w:pict>
          </mc:Fallback>
        </mc:AlternateContent>
      </w:r>
      <w:r w:rsidR="001E178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AACF84" wp14:editId="68E7C8E0">
                <wp:simplePos x="0" y="0"/>
                <wp:positionH relativeFrom="column">
                  <wp:posOffset>2876550</wp:posOffset>
                </wp:positionH>
                <wp:positionV relativeFrom="paragraph">
                  <wp:posOffset>1413510</wp:posOffset>
                </wp:positionV>
                <wp:extent cx="1400175" cy="447675"/>
                <wp:effectExtent l="0" t="0" r="9525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786" w:rsidRDefault="001E1786" w:rsidP="001E1786"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1BAA6"/>
                                <w:kern w:val="24"/>
                                <w:sz w:val="36"/>
                                <w:szCs w:val="28"/>
                              </w:rPr>
                              <w:t>项目经历</w:t>
                            </w:r>
                          </w:p>
                          <w:p w:rsidR="001E1786" w:rsidRDefault="001E17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42" type="#_x0000_t202" style="position:absolute;left:0;text-align:left;margin-left:226.5pt;margin-top:111.3pt;width:110.25pt;height:35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" fillcolor="white [3201]" stroked="f" strokeweight=".5pt">
                <v:textbox>
                  <w:txbxContent>
                    <w:p w:rsidR="001E1786" w:rsidRDefault="001E1786" w:rsidP="001E1786"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1BAA6"/>
                          <w:kern w:val="24"/>
                          <w:sz w:val="36"/>
                          <w:szCs w:val="28"/>
                        </w:rPr>
                        <w:t>项目经历</w:t>
                      </w:r>
                    </w:p>
                    <w:p w:rsidR="001E1786" w:rsidRDefault="001E1786"/>
                  </w:txbxContent>
                </v:textbox>
              </v:shape>
            </w:pict>
          </mc:Fallback>
        </mc:AlternateContent>
      </w:r>
      <w:r w:rsidR="007A3A19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1F1235FC" wp14:editId="18ADBAA6">
                <wp:simplePos x="0" y="0"/>
                <wp:positionH relativeFrom="column">
                  <wp:posOffset>246380</wp:posOffset>
                </wp:positionH>
                <wp:positionV relativeFrom="paragraph">
                  <wp:posOffset>784225</wp:posOffset>
                </wp:positionV>
                <wp:extent cx="2010410" cy="0"/>
                <wp:effectExtent l="0" t="19050" r="8890" b="1905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0410" cy="0"/>
                          <a:chOff x="358775" y="5459901"/>
                          <a:chExt cx="2010818" cy="0"/>
                        </a:xfrm>
                      </wpg:grpSpPr>
                      <wps:wsp>
                        <wps:cNvPr id="52" name="直接连接符 52"/>
                        <wps:cNvCnPr/>
                        <wps:spPr>
                          <a:xfrm>
                            <a:off x="1866197" y="5459901"/>
                            <a:ext cx="503396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21BAA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3" name="直接连接符 53"/>
                        <wps:cNvCnPr/>
                        <wps:spPr>
                          <a:xfrm>
                            <a:off x="358775" y="5459901"/>
                            <a:ext cx="503396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21BAA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26" style="position:absolute;left:0;text-align:left;margin-left:19.4pt;margin-top:61.75pt;width:158.3pt;height:0;z-index:251753472" coordorigin="3587,54599" coordsize="2010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">
                <v:line id="直接连接符 52" o:spid="_x0000_s1027" style="position:absolute;visibility:visible;mso-wrap-style:square" from="18661,54599" to="23695,54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Xfs8IAAADbAAAADwAAAGRycy9kb3ducmV2LnhtbESPT2sCMRTE7wW/Q3iCl6JZF/y3GsUK&#10;Cz22Knh9bJ67i8nLsknX9Ns3hUKPw8z8htkdojVioN63jhXMZxkI4srplmsF10s5XYPwAVmjcUwK&#10;vsnDYT962WGh3ZM/aTiHWiQI+wIVNCF0hZS+asiin7mOOHl311sMSfa11D0+E9wamWfZUlpsOS00&#10;2NGpoepx/rIK4qbkN9Piqly93vL44ReDWXZKTcbxuAURKIb/8F/7XStY5PD7Jf0Au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Xfs8IAAADbAAAADwAAAAAAAAAAAAAA&#10;AAChAgAAZHJzL2Rvd25yZXYueG1sUEsFBgAAAAAEAAQA+QAAAJADAAAAAA==&#10;" strokecolor="#21baa6" strokeweight="2.25pt">
                  <v:stroke joinstyle="miter"/>
                </v:line>
                <v:line id="直接连接符 53" o:spid="_x0000_s1028" style="position:absolute;visibility:visible;mso-wrap-style:square" from="3587,54599" to="8621,54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l6KMMAAADbAAAADwAAAGRycy9kb3ducmV2LnhtbESPS2vDMBCE74H+B7GFXEIjNyUvN0po&#10;A4Yc8yjkulgb21RaGUt1lH8fFQI5DjPzDbPaRGtET51vHCt4H2cgiEunG64U/JyKtwUIH5A1Gsek&#10;4EYeNuuXwQpz7a58oP4YKpEg7HNUUIfQ5lL6siaLfuxa4uRdXGcxJNlVUnd4TXBr5CTLZtJiw2mh&#10;xpa2NZW/xz+rIC4L/jYNzov56DyJez/tzaxVavgavz5BBIrhGX60d1rB9AP+v6Qf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peijDAAAA2wAAAA8AAAAAAAAAAAAA&#10;AAAAoQIAAGRycy9kb3ducmV2LnhtbFBLBQYAAAAABAAEAPkAAACRAwAAAAA=&#10;" strokecolor="#21baa6" strokeweight="2.25pt">
                  <v:stroke joinstyle="miter"/>
                </v:line>
              </v:group>
            </w:pict>
          </mc:Fallback>
        </mc:AlternateContent>
      </w:r>
      <w:r w:rsidR="007A3A19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BDE2B53" wp14:editId="7530F1C1">
                <wp:simplePos x="0" y="0"/>
                <wp:positionH relativeFrom="margin">
                  <wp:posOffset>95250</wp:posOffset>
                </wp:positionH>
                <wp:positionV relativeFrom="paragraph">
                  <wp:posOffset>933450</wp:posOffset>
                </wp:positionV>
                <wp:extent cx="2343150" cy="592455"/>
                <wp:effectExtent l="0" t="0" r="0" b="0"/>
                <wp:wrapNone/>
                <wp:docPr id="22" name="文本框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59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F2403" w:rsidRDefault="003F57B1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80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手机：</w:t>
                            </w:r>
                            <w:r w:rsidR="00A556C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15736</w:t>
                            </w:r>
                            <w:r w:rsidR="005B25E5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977039</w:t>
                            </w:r>
                          </w:p>
                          <w:p w:rsidR="006F2403" w:rsidRDefault="003F57B1" w:rsidP="0004086D">
                            <w:pPr>
                              <w:pStyle w:val="a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Chars="200" w:left="420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邮箱：</w:t>
                            </w:r>
                            <w:r w:rsidR="007363A4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2647425462</w:t>
                            </w:r>
                            <w:r w:rsidR="0004086D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@</w:t>
                            </w:r>
                            <w:r w:rsidR="00A556CA"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qq</w:t>
                            </w:r>
                            <w:r w:rsidR="0004086D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9" o:spid="_x0000_s1044" type="#_x0000_t202" style="position:absolute;left:0;text-align:left;margin-left:7.5pt;margin-top:73.5pt;width:184.5pt;height:46.65pt;z-index:251639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" filled="f" stroked="f">
                <v:textbox style="mso-fit-shape-to-text:t">
                  <w:txbxContent>
                    <w:p w:rsidR="006F2403" w:rsidRDefault="003F57B1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80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手机：</w:t>
                      </w:r>
                      <w:r w:rsidR="00A556C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15736</w:t>
                      </w:r>
                      <w:r w:rsidR="005B25E5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977039</w:t>
                      </w:r>
                    </w:p>
                    <w:p w:rsidR="006F2403" w:rsidRDefault="003F57B1" w:rsidP="0004086D">
                      <w:pPr>
                        <w:pStyle w:val="a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Chars="200" w:left="420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邮箱：</w:t>
                      </w:r>
                      <w:r w:rsidR="007363A4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2647425462</w:t>
                      </w:r>
                      <w:r w:rsidR="0004086D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  <w:t>@</w:t>
                      </w:r>
                      <w:r w:rsidR="00A556CA"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0"/>
                          <w:szCs w:val="19"/>
                        </w:rPr>
                        <w:t>qq</w:t>
                      </w:r>
                      <w:r w:rsidR="0004086D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0"/>
                          <w:szCs w:val="19"/>
                        </w:rPr>
                        <w:t>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BAD">
        <w:tab/>
      </w:r>
      <w:bookmarkStart w:id="0" w:name="_GoBack"/>
      <w:bookmarkEnd w:id="0"/>
    </w:p>
    <w:sectPr w:rsidR="0024524C" w:rsidRPr="00874BAD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E7D" w:rsidRDefault="00141E7D" w:rsidP="0004086D">
      <w:r>
        <w:separator/>
      </w:r>
    </w:p>
  </w:endnote>
  <w:endnote w:type="continuationSeparator" w:id="0">
    <w:p w:rsidR="00141E7D" w:rsidRDefault="00141E7D" w:rsidP="00040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E7D" w:rsidRDefault="00141E7D" w:rsidP="0004086D">
      <w:r>
        <w:separator/>
      </w:r>
    </w:p>
  </w:footnote>
  <w:footnote w:type="continuationSeparator" w:id="0">
    <w:p w:rsidR="00141E7D" w:rsidRDefault="00141E7D" w:rsidP="00040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28.5pt;height:28.5pt;visibility:visible;mso-wrap-style:square" o:bullet="t">
        <v:imagedata r:id="rId1" o:title=""/>
      </v:shape>
    </w:pict>
  </w:numPicBullet>
  <w:numPicBullet w:numPicBulletId="1">
    <w:pict>
      <v:shape id="_x0000_i1063" type="#_x0000_t75" style="width:14.25pt;height:12.75pt;visibility:visible;mso-wrap-style:square" o:bullet="t">
        <v:imagedata r:id="rId2" o:title=""/>
      </v:shape>
    </w:pict>
  </w:numPicBullet>
  <w:numPicBullet w:numPicBulletId="2">
    <w:pict>
      <v:shape id="_x0000_i1064" type="#_x0000_t75" style="width:14.25pt;height:12.75pt;visibility:visible;mso-wrap-style:square" o:bullet="t">
        <v:imagedata r:id="rId3" o:title=""/>
      </v:shape>
    </w:pict>
  </w:numPicBullet>
  <w:numPicBullet w:numPicBulletId="3">
    <w:pict>
      <v:shape id="_x0000_i1065" type="#_x0000_t75" style="width:14.25pt;height:12.75pt;visibility:visible;mso-wrap-style:square" o:bullet="t">
        <v:imagedata r:id="rId4" o:title=""/>
      </v:shape>
    </w:pict>
  </w:numPicBullet>
  <w:numPicBullet w:numPicBulletId="4">
    <w:pict>
      <v:shape id="_x0000_i1066" type="#_x0000_t75" style="width:14.25pt;height:12.75pt;visibility:visible;mso-wrap-style:square" o:bullet="t">
        <v:imagedata r:id="rId5" o:title=""/>
      </v:shape>
    </w:pict>
  </w:numPicBullet>
  <w:numPicBullet w:numPicBulletId="5">
    <w:pict>
      <v:shape id="_x0000_i1067" type="#_x0000_t75" style="width:16.5pt;height:12.75pt;visibility:visible;mso-wrap-style:square" o:bullet="t">
        <v:imagedata r:id="rId6" o:title=""/>
      </v:shape>
    </w:pict>
  </w:numPicBullet>
  <w:abstractNum w:abstractNumId="0">
    <w:nsid w:val="06CB5201"/>
    <w:multiLevelType w:val="hybridMultilevel"/>
    <w:tmpl w:val="8C16BAC4"/>
    <w:lvl w:ilvl="0" w:tplc="B5E825F2">
      <w:start w:val="1"/>
      <w:numFmt w:val="bullet"/>
      <w:lvlText w:val=""/>
      <w:lvlPicBulletId w:val="5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4F7774"/>
    <w:multiLevelType w:val="hybridMultilevel"/>
    <w:tmpl w:val="E788091C"/>
    <w:lvl w:ilvl="0" w:tplc="B5E825F2">
      <w:start w:val="1"/>
      <w:numFmt w:val="bullet"/>
      <w:lvlText w:val=""/>
      <w:lvlPicBulletId w:val="5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8EC2BA4"/>
    <w:multiLevelType w:val="hybridMultilevel"/>
    <w:tmpl w:val="00A867E8"/>
    <w:lvl w:ilvl="0" w:tplc="90826F60">
      <w:start w:val="1"/>
      <w:numFmt w:val="bullet"/>
      <w:lvlText w:val=""/>
      <w:lvlPicBulletId w:val="3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7FCDB8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43046A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466B1D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9244B01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137022E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69052F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744630C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916905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2C29504B"/>
    <w:multiLevelType w:val="hybridMultilevel"/>
    <w:tmpl w:val="565C9002"/>
    <w:lvl w:ilvl="0" w:tplc="B5E825F2">
      <w:start w:val="1"/>
      <w:numFmt w:val="bullet"/>
      <w:lvlText w:val=""/>
      <w:lvlPicBulletId w:val="0"/>
      <w:lvlJc w:val="left"/>
      <w:pPr>
        <w:tabs>
          <w:tab w:val="num" w:pos="426"/>
        </w:tabs>
        <w:ind w:left="426" w:firstLine="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6" w:hanging="420"/>
      </w:pPr>
      <w:rPr>
        <w:rFonts w:ascii="Wingdings" w:hAnsi="Wingdings" w:hint="default"/>
      </w:rPr>
    </w:lvl>
  </w:abstractNum>
  <w:abstractNum w:abstractNumId="4">
    <w:nsid w:val="2D056715"/>
    <w:multiLevelType w:val="hybridMultilevel"/>
    <w:tmpl w:val="27626724"/>
    <w:lvl w:ilvl="0" w:tplc="4EC416DC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5AAAB7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1B471B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C8CB4B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828DE7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BBC48F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8FA7FC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D487BE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67A27D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>
    <w:nsid w:val="35DC06E8"/>
    <w:multiLevelType w:val="hybridMultilevel"/>
    <w:tmpl w:val="20F244E4"/>
    <w:lvl w:ilvl="0" w:tplc="D5722430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E766D34"/>
    <w:multiLevelType w:val="hybridMultilevel"/>
    <w:tmpl w:val="82706FF2"/>
    <w:lvl w:ilvl="0" w:tplc="B5E825F2">
      <w:start w:val="1"/>
      <w:numFmt w:val="bullet"/>
      <w:lvlText w:val=""/>
      <w:lvlPicBulletId w:val="5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20E4967"/>
    <w:multiLevelType w:val="hybridMultilevel"/>
    <w:tmpl w:val="00EC97B6"/>
    <w:lvl w:ilvl="0" w:tplc="B5E825F2">
      <w:start w:val="1"/>
      <w:numFmt w:val="bullet"/>
      <w:lvlText w:val=""/>
      <w:lvlPicBulletId w:val="5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26E614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CD4242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E4EFB0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BB879F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964E1D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2272D9F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642A67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AB0F06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8">
    <w:nsid w:val="4E6F4A10"/>
    <w:multiLevelType w:val="multilevel"/>
    <w:tmpl w:val="4E6F4A10"/>
    <w:lvl w:ilvl="0">
      <w:start w:val="1"/>
      <w:numFmt w:val="bullet"/>
      <w:lvlText w:val=""/>
      <w:lvlJc w:val="left"/>
      <w:pPr>
        <w:ind w:left="8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9">
    <w:nsid w:val="702179F2"/>
    <w:multiLevelType w:val="hybridMultilevel"/>
    <w:tmpl w:val="B1209E40"/>
    <w:lvl w:ilvl="0" w:tplc="A992E93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color w:val="00B050"/>
      </w:rPr>
    </w:lvl>
    <w:lvl w:ilvl="1" w:tplc="A0F457E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AB0349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F3E09BF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7A81E8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9D6D76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1E0D26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A96C44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86836B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9499E"/>
    <w:rsid w:val="00035899"/>
    <w:rsid w:val="0004086D"/>
    <w:rsid w:val="0004772F"/>
    <w:rsid w:val="00052C96"/>
    <w:rsid w:val="000618DA"/>
    <w:rsid w:val="000754A2"/>
    <w:rsid w:val="0008113F"/>
    <w:rsid w:val="00081C66"/>
    <w:rsid w:val="000A41B9"/>
    <w:rsid w:val="000B280F"/>
    <w:rsid w:val="000C7B82"/>
    <w:rsid w:val="000F225B"/>
    <w:rsid w:val="001336A1"/>
    <w:rsid w:val="00141E7D"/>
    <w:rsid w:val="00142011"/>
    <w:rsid w:val="00155B8D"/>
    <w:rsid w:val="0016096B"/>
    <w:rsid w:val="00167206"/>
    <w:rsid w:val="00175F3D"/>
    <w:rsid w:val="001A517E"/>
    <w:rsid w:val="001B0EC5"/>
    <w:rsid w:val="001B5CF2"/>
    <w:rsid w:val="001D4490"/>
    <w:rsid w:val="001E1786"/>
    <w:rsid w:val="001E2DB1"/>
    <w:rsid w:val="002307E9"/>
    <w:rsid w:val="00233BF4"/>
    <w:rsid w:val="0024524C"/>
    <w:rsid w:val="00250E7F"/>
    <w:rsid w:val="00266660"/>
    <w:rsid w:val="002702F0"/>
    <w:rsid w:val="002823FC"/>
    <w:rsid w:val="002B0C50"/>
    <w:rsid w:val="002B459F"/>
    <w:rsid w:val="002D24B4"/>
    <w:rsid w:val="002D26A8"/>
    <w:rsid w:val="002D2BDC"/>
    <w:rsid w:val="002D40A6"/>
    <w:rsid w:val="002D410A"/>
    <w:rsid w:val="002D608D"/>
    <w:rsid w:val="00313B18"/>
    <w:rsid w:val="00324AFC"/>
    <w:rsid w:val="00337F9C"/>
    <w:rsid w:val="003503C1"/>
    <w:rsid w:val="0035325A"/>
    <w:rsid w:val="0038027D"/>
    <w:rsid w:val="0039501B"/>
    <w:rsid w:val="00397B0B"/>
    <w:rsid w:val="003C3AFE"/>
    <w:rsid w:val="003E0C47"/>
    <w:rsid w:val="003F57B1"/>
    <w:rsid w:val="003F5C81"/>
    <w:rsid w:val="00413D33"/>
    <w:rsid w:val="004941E0"/>
    <w:rsid w:val="004D582F"/>
    <w:rsid w:val="004F6D2B"/>
    <w:rsid w:val="00514257"/>
    <w:rsid w:val="00524625"/>
    <w:rsid w:val="00541E82"/>
    <w:rsid w:val="005558DA"/>
    <w:rsid w:val="00563911"/>
    <w:rsid w:val="00582268"/>
    <w:rsid w:val="005964A2"/>
    <w:rsid w:val="005A0BD8"/>
    <w:rsid w:val="005B25E5"/>
    <w:rsid w:val="005C2806"/>
    <w:rsid w:val="005C2A00"/>
    <w:rsid w:val="005C59A4"/>
    <w:rsid w:val="005C7FA3"/>
    <w:rsid w:val="00670729"/>
    <w:rsid w:val="006818B5"/>
    <w:rsid w:val="00687A10"/>
    <w:rsid w:val="006B7412"/>
    <w:rsid w:val="006C0563"/>
    <w:rsid w:val="006E7268"/>
    <w:rsid w:val="006F2403"/>
    <w:rsid w:val="00704495"/>
    <w:rsid w:val="00706B21"/>
    <w:rsid w:val="007177E9"/>
    <w:rsid w:val="00726D8D"/>
    <w:rsid w:val="007363A4"/>
    <w:rsid w:val="007416B5"/>
    <w:rsid w:val="00746FA7"/>
    <w:rsid w:val="00772D61"/>
    <w:rsid w:val="00773D8B"/>
    <w:rsid w:val="00784CE8"/>
    <w:rsid w:val="007956D1"/>
    <w:rsid w:val="007A2CD0"/>
    <w:rsid w:val="007A3A19"/>
    <w:rsid w:val="007B2205"/>
    <w:rsid w:val="007D155E"/>
    <w:rsid w:val="007E2B06"/>
    <w:rsid w:val="007E4E51"/>
    <w:rsid w:val="00823BC4"/>
    <w:rsid w:val="00874BAD"/>
    <w:rsid w:val="008871F0"/>
    <w:rsid w:val="008A7203"/>
    <w:rsid w:val="008B059C"/>
    <w:rsid w:val="008B2A07"/>
    <w:rsid w:val="008D607E"/>
    <w:rsid w:val="008F16B7"/>
    <w:rsid w:val="00903146"/>
    <w:rsid w:val="00925F2F"/>
    <w:rsid w:val="00927126"/>
    <w:rsid w:val="00937884"/>
    <w:rsid w:val="009859C5"/>
    <w:rsid w:val="00A05F2C"/>
    <w:rsid w:val="00A10F08"/>
    <w:rsid w:val="00A14121"/>
    <w:rsid w:val="00A556CA"/>
    <w:rsid w:val="00A66ADF"/>
    <w:rsid w:val="00A90571"/>
    <w:rsid w:val="00AE38F8"/>
    <w:rsid w:val="00AE4129"/>
    <w:rsid w:val="00B10F39"/>
    <w:rsid w:val="00B138EC"/>
    <w:rsid w:val="00B21630"/>
    <w:rsid w:val="00B31C1F"/>
    <w:rsid w:val="00B31FF3"/>
    <w:rsid w:val="00B4208B"/>
    <w:rsid w:val="00B46D86"/>
    <w:rsid w:val="00BA7FA1"/>
    <w:rsid w:val="00BB2659"/>
    <w:rsid w:val="00BC426A"/>
    <w:rsid w:val="00BC5FF1"/>
    <w:rsid w:val="00BD107F"/>
    <w:rsid w:val="00BE3E0C"/>
    <w:rsid w:val="00BE7D3E"/>
    <w:rsid w:val="00C2082E"/>
    <w:rsid w:val="00C25FE7"/>
    <w:rsid w:val="00C33D89"/>
    <w:rsid w:val="00C91D10"/>
    <w:rsid w:val="00C95EDA"/>
    <w:rsid w:val="00CB26EA"/>
    <w:rsid w:val="00CB6E2C"/>
    <w:rsid w:val="00CC16EB"/>
    <w:rsid w:val="00CE04DF"/>
    <w:rsid w:val="00D05B56"/>
    <w:rsid w:val="00D1211A"/>
    <w:rsid w:val="00D22168"/>
    <w:rsid w:val="00D301A2"/>
    <w:rsid w:val="00D602AE"/>
    <w:rsid w:val="00D77CCF"/>
    <w:rsid w:val="00D93148"/>
    <w:rsid w:val="00DD0985"/>
    <w:rsid w:val="00DD4B0F"/>
    <w:rsid w:val="00DD5A77"/>
    <w:rsid w:val="00DD7AB1"/>
    <w:rsid w:val="00DE7006"/>
    <w:rsid w:val="00DE7741"/>
    <w:rsid w:val="00DF1A8B"/>
    <w:rsid w:val="00E00425"/>
    <w:rsid w:val="00E03127"/>
    <w:rsid w:val="00E05D5B"/>
    <w:rsid w:val="00E10DC7"/>
    <w:rsid w:val="00E17F98"/>
    <w:rsid w:val="00E228AA"/>
    <w:rsid w:val="00E25A25"/>
    <w:rsid w:val="00E4696E"/>
    <w:rsid w:val="00E52812"/>
    <w:rsid w:val="00E54B71"/>
    <w:rsid w:val="00E56070"/>
    <w:rsid w:val="00E63B1C"/>
    <w:rsid w:val="00E918FC"/>
    <w:rsid w:val="00E96F11"/>
    <w:rsid w:val="00EA0B88"/>
    <w:rsid w:val="00ED6518"/>
    <w:rsid w:val="00EF60FA"/>
    <w:rsid w:val="00EF6CF0"/>
    <w:rsid w:val="00EF7642"/>
    <w:rsid w:val="00F03CA3"/>
    <w:rsid w:val="00F1342C"/>
    <w:rsid w:val="00F44D8E"/>
    <w:rsid w:val="00F46272"/>
    <w:rsid w:val="00F47B30"/>
    <w:rsid w:val="00F5083B"/>
    <w:rsid w:val="00F65A30"/>
    <w:rsid w:val="00F73EBD"/>
    <w:rsid w:val="00FB41C7"/>
    <w:rsid w:val="00FD0360"/>
    <w:rsid w:val="00FF7B85"/>
    <w:rsid w:val="18BA2340"/>
    <w:rsid w:val="36EC217C"/>
    <w:rsid w:val="48425ABB"/>
    <w:rsid w:val="7109499E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04086D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336A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336A1"/>
    <w:rPr>
      <w:kern w:val="2"/>
      <w:sz w:val="18"/>
      <w:szCs w:val="18"/>
    </w:rPr>
  </w:style>
  <w:style w:type="paragraph" w:styleId="a8">
    <w:name w:val="Body Text"/>
    <w:basedOn w:val="a"/>
    <w:link w:val="Char2"/>
    <w:uiPriority w:val="1"/>
    <w:qFormat/>
    <w:rsid w:val="00DD7AB1"/>
    <w:pPr>
      <w:widowControl w:val="0"/>
      <w:autoSpaceDE w:val="0"/>
      <w:autoSpaceDN w:val="0"/>
      <w:jc w:val="left"/>
    </w:pPr>
    <w:rPr>
      <w:rFonts w:ascii="微软雅黑" w:eastAsia="微软雅黑" w:hAnsi="微软雅黑" w:cs="微软雅黑"/>
      <w:kern w:val="0"/>
      <w:sz w:val="20"/>
      <w:lang w:val="zh-CN" w:bidi="zh-CN"/>
    </w:rPr>
  </w:style>
  <w:style w:type="character" w:customStyle="1" w:styleId="Char2">
    <w:name w:val="正文文本 Char"/>
    <w:basedOn w:val="a0"/>
    <w:link w:val="a8"/>
    <w:uiPriority w:val="1"/>
    <w:rsid w:val="00DD7AB1"/>
    <w:rPr>
      <w:rFonts w:ascii="微软雅黑" w:eastAsia="微软雅黑" w:hAnsi="微软雅黑" w:cs="微软雅黑"/>
      <w:lang w:val="zh-CN" w:bidi="zh-CN"/>
    </w:rPr>
  </w:style>
  <w:style w:type="paragraph" w:styleId="a9">
    <w:name w:val="List Paragraph"/>
    <w:basedOn w:val="a"/>
    <w:uiPriority w:val="99"/>
    <w:rsid w:val="00DE774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04086D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336A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336A1"/>
    <w:rPr>
      <w:kern w:val="2"/>
      <w:sz w:val="18"/>
      <w:szCs w:val="18"/>
    </w:rPr>
  </w:style>
  <w:style w:type="paragraph" w:styleId="a8">
    <w:name w:val="Body Text"/>
    <w:basedOn w:val="a"/>
    <w:link w:val="Char2"/>
    <w:uiPriority w:val="1"/>
    <w:qFormat/>
    <w:rsid w:val="00DD7AB1"/>
    <w:pPr>
      <w:widowControl w:val="0"/>
      <w:autoSpaceDE w:val="0"/>
      <w:autoSpaceDN w:val="0"/>
      <w:jc w:val="left"/>
    </w:pPr>
    <w:rPr>
      <w:rFonts w:ascii="微软雅黑" w:eastAsia="微软雅黑" w:hAnsi="微软雅黑" w:cs="微软雅黑"/>
      <w:kern w:val="0"/>
      <w:sz w:val="20"/>
      <w:lang w:val="zh-CN" w:bidi="zh-CN"/>
    </w:rPr>
  </w:style>
  <w:style w:type="character" w:customStyle="1" w:styleId="Char2">
    <w:name w:val="正文文本 Char"/>
    <w:basedOn w:val="a0"/>
    <w:link w:val="a8"/>
    <w:uiPriority w:val="1"/>
    <w:rsid w:val="00DD7AB1"/>
    <w:rPr>
      <w:rFonts w:ascii="微软雅黑" w:eastAsia="微软雅黑" w:hAnsi="微软雅黑" w:cs="微软雅黑"/>
      <w:lang w:val="zh-CN" w:bidi="zh-CN"/>
    </w:rPr>
  </w:style>
  <w:style w:type="paragraph" w:styleId="a9">
    <w:name w:val="List Paragraph"/>
    <w:basedOn w:val="a"/>
    <w:uiPriority w:val="99"/>
    <w:rsid w:val="00DE77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70.jpg"/><Relationship Id="rId5" Type="http://schemas.microsoft.com/office/2007/relationships/stylesWithEffects" Target="stylesWithEffects.xml"/><Relationship Id="rId10" Type="http://schemas.openxmlformats.org/officeDocument/2006/relationships/image" Target="media/image7.jp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q\AppData\Roaming\kingsoft\office6\templates\download\&#40664;&#35748;\&#31616;&#21382;-&#19971;&#33426;&#26143;&#31616;&#21382;&#21019;&#24847;&#31616;&#21382;&#27714;&#32844;&#31616;&#21382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1F0552-2F26-4160-A01B-E38215CE4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简历-七芒星简历创意简历求职简历个人简历</Template>
  <TotalTime>72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</dc:creator>
  <cp:lastModifiedBy>liangyan</cp:lastModifiedBy>
  <cp:revision>22</cp:revision>
  <cp:lastPrinted>2020-06-02T05:11:00Z</cp:lastPrinted>
  <dcterms:created xsi:type="dcterms:W3CDTF">2020-03-21T04:56:00Z</dcterms:created>
  <dcterms:modified xsi:type="dcterms:W3CDTF">2020-06-02T05:29:00Z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